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E2" w:rsidRPr="00101516" w:rsidRDefault="00101516" w:rsidP="00101516">
      <w:pPr>
        <w:pStyle w:val="1"/>
      </w:pPr>
      <w:proofErr w:type="spellStart"/>
      <w:r w:rsidRPr="00101516">
        <w:rPr>
          <w:rFonts w:hint="eastAsia"/>
        </w:rPr>
        <w:t>nginx</w:t>
      </w:r>
      <w:proofErr w:type="spellEnd"/>
      <w:r w:rsidRPr="00101516">
        <w:rPr>
          <w:rFonts w:hint="eastAsia"/>
        </w:rPr>
        <w:t>源码分析</w:t>
      </w:r>
    </w:p>
    <w:p w:rsidR="00101516" w:rsidRDefault="00101516" w:rsidP="00101516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nginx</w:t>
      </w:r>
      <w:proofErr w:type="spellEnd"/>
      <w:r w:rsidR="00212715">
        <w:rPr>
          <w:rFonts w:hint="eastAsia"/>
        </w:rPr>
        <w:t>的介绍部分这里就不用写了，相信大家耳熟能详，</w:t>
      </w:r>
      <w:r>
        <w:rPr>
          <w:rFonts w:hint="eastAsia"/>
        </w:rPr>
        <w:t>我们还是直接切入正题。</w:t>
      </w:r>
      <w:r w:rsidR="00212715">
        <w:rPr>
          <w:rFonts w:hint="eastAsia"/>
        </w:rPr>
        <w:t>另外注明，我们这里使用的源码是</w:t>
      </w:r>
      <w:r w:rsidR="00212715">
        <w:rPr>
          <w:rFonts w:hint="eastAsia"/>
        </w:rPr>
        <w:t>nginx-1.</w:t>
      </w:r>
      <w:r w:rsidR="004E5F03">
        <w:rPr>
          <w:rFonts w:hint="eastAsia"/>
        </w:rPr>
        <w:t>1</w:t>
      </w:r>
      <w:r w:rsidR="00212715">
        <w:rPr>
          <w:rFonts w:hint="eastAsia"/>
        </w:rPr>
        <w:t>.</w:t>
      </w:r>
      <w:r w:rsidR="004E5F03">
        <w:rPr>
          <w:rFonts w:hint="eastAsia"/>
        </w:rPr>
        <w:t>7</w:t>
      </w:r>
      <w:r w:rsidR="00212715">
        <w:rPr>
          <w:rFonts w:hint="eastAsia"/>
        </w:rPr>
        <w:t>版本的。</w:t>
      </w:r>
    </w:p>
    <w:p w:rsidR="00AE24BC" w:rsidRPr="00AE24BC" w:rsidRDefault="00AE24BC" w:rsidP="00AE24BC">
      <w:pPr>
        <w:pStyle w:val="2"/>
      </w:pPr>
      <w:r w:rsidRPr="00AE24BC">
        <w:rPr>
          <w:rFonts w:hint="eastAsia"/>
        </w:rPr>
        <w:t>一、基础知识</w:t>
      </w:r>
    </w:p>
    <w:p w:rsidR="00101516" w:rsidRPr="000B24D0" w:rsidRDefault="00212715" w:rsidP="000B24D0">
      <w:pPr>
        <w:ind w:firstLineChars="0" w:firstLine="0"/>
        <w:rPr>
          <w:b/>
        </w:rPr>
      </w:pPr>
      <w:r w:rsidRPr="000B24D0">
        <w:rPr>
          <w:rFonts w:hint="eastAsia"/>
          <w:b/>
        </w:rPr>
        <w:t>1</w:t>
      </w:r>
      <w:r w:rsidRPr="000B24D0">
        <w:rPr>
          <w:rFonts w:hint="eastAsia"/>
          <w:b/>
        </w:rPr>
        <w:t>、</w:t>
      </w:r>
      <w:r w:rsidR="00101516" w:rsidRPr="000B24D0">
        <w:rPr>
          <w:rFonts w:hint="eastAsia"/>
          <w:b/>
        </w:rPr>
        <w:t>源码目录</w:t>
      </w:r>
    </w:p>
    <w:p w:rsidR="000661DF" w:rsidRDefault="00C058B9" w:rsidP="00212715">
      <w:pPr>
        <w:ind w:firstLineChars="0" w:firstLine="420"/>
      </w:pPr>
      <w:r>
        <w:rPr>
          <w:rFonts w:hint="eastAsia"/>
          <w:noProof/>
        </w:rPr>
        <w:drawing>
          <wp:inline distT="0" distB="0" distL="0" distR="0">
            <wp:extent cx="4429125" cy="3848100"/>
            <wp:effectExtent l="19050" t="0" r="9525" b="0"/>
            <wp:docPr id="2" name="图片 1" descr="nginx目录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inx目录结构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B9" w:rsidRDefault="00C058B9" w:rsidP="00212715">
      <w:pPr>
        <w:ind w:firstLineChars="0" w:firstLine="420"/>
      </w:pPr>
      <w:r>
        <w:rPr>
          <w:rFonts w:hint="eastAsia"/>
        </w:rPr>
        <w:t>各子目录解释：</w:t>
      </w:r>
    </w:p>
    <w:p w:rsidR="0096568F" w:rsidRDefault="0096568F" w:rsidP="0096568F">
      <w:pPr>
        <w:ind w:firstLine="420"/>
        <w:rPr>
          <w:kern w:val="0"/>
        </w:rPr>
      </w:pPr>
      <w:r w:rsidRPr="002363BC">
        <w:rPr>
          <w:kern w:val="0"/>
        </w:rPr>
        <w:t>auto</w:t>
      </w:r>
      <w:r>
        <w:rPr>
          <w:kern w:val="0"/>
        </w:rPr>
        <w:t>：</w:t>
      </w:r>
      <w:r>
        <w:rPr>
          <w:rFonts w:hint="eastAsia"/>
          <w:kern w:val="0"/>
        </w:rPr>
        <w:t>当执行</w:t>
      </w:r>
      <w:r w:rsidRPr="002363BC">
        <w:rPr>
          <w:kern w:val="0"/>
        </w:rPr>
        <w:t>./configure</w:t>
      </w:r>
      <w:r>
        <w:rPr>
          <w:rFonts w:hint="eastAsia"/>
          <w:kern w:val="0"/>
        </w:rPr>
        <w:t>做编译前的配置时候</w:t>
      </w:r>
      <w:r w:rsidRPr="002363BC">
        <w:rPr>
          <w:kern w:val="0"/>
        </w:rPr>
        <w:t>，</w:t>
      </w:r>
      <w:r>
        <w:rPr>
          <w:rFonts w:hint="eastAsia"/>
          <w:kern w:val="0"/>
        </w:rPr>
        <w:t>会使用此目录下</w:t>
      </w:r>
      <w:r>
        <w:rPr>
          <w:kern w:val="0"/>
        </w:rPr>
        <w:t>所依赖的一些自动化脚本</w:t>
      </w:r>
      <w:r>
        <w:rPr>
          <w:rFonts w:hint="eastAsia"/>
          <w:kern w:val="0"/>
        </w:rPr>
        <w:t>来执行，</w:t>
      </w:r>
      <w:r w:rsidR="006C0D20">
        <w:rPr>
          <w:rFonts w:hint="eastAsia"/>
          <w:kern w:val="0"/>
        </w:rPr>
        <w:t>主要用于</w:t>
      </w:r>
      <w:r w:rsidR="006C0D20" w:rsidRPr="00E63921">
        <w:rPr>
          <w:rFonts w:hint="eastAsia"/>
        </w:rPr>
        <w:t>检查环境</w:t>
      </w:r>
      <w:r w:rsidR="006C0D20">
        <w:rPr>
          <w:rFonts w:hint="eastAsia"/>
        </w:rPr>
        <w:t>和</w:t>
      </w:r>
      <w:r w:rsidR="006C0D20" w:rsidRPr="00E63921">
        <w:rPr>
          <w:rFonts w:hint="eastAsia"/>
        </w:rPr>
        <w:t>生成</w:t>
      </w:r>
      <w:r w:rsidR="006C0D20">
        <w:rPr>
          <w:rFonts w:hint="eastAsia"/>
        </w:rPr>
        <w:t>几个源码</w:t>
      </w:r>
      <w:r w:rsidR="002A661B">
        <w:rPr>
          <w:rFonts w:hint="eastAsia"/>
        </w:rPr>
        <w:t>、</w:t>
      </w:r>
      <w:proofErr w:type="spellStart"/>
      <w:r w:rsidR="002A661B">
        <w:rPr>
          <w:rFonts w:hint="eastAsia"/>
        </w:rPr>
        <w:t>makefile</w:t>
      </w:r>
      <w:proofErr w:type="spellEnd"/>
      <w:r w:rsidR="006C0D20" w:rsidRPr="00E63921">
        <w:rPr>
          <w:rFonts w:hint="eastAsia"/>
        </w:rPr>
        <w:t>文件</w:t>
      </w:r>
      <w:r w:rsidR="002A661B">
        <w:rPr>
          <w:rFonts w:hint="eastAsia"/>
        </w:rPr>
        <w:t>等</w:t>
      </w:r>
      <w:r w:rsidR="006C0D20">
        <w:rPr>
          <w:rFonts w:hint="eastAsia"/>
        </w:rPr>
        <w:t>，</w:t>
      </w:r>
      <w:r>
        <w:rPr>
          <w:rFonts w:hint="eastAsia"/>
          <w:kern w:val="0"/>
        </w:rPr>
        <w:t>其子目录比较多，这里不画出来了。</w:t>
      </w:r>
    </w:p>
    <w:p w:rsidR="0096568F" w:rsidRDefault="0096568F" w:rsidP="0096568F">
      <w:pPr>
        <w:ind w:firstLine="420"/>
        <w:rPr>
          <w:kern w:val="0"/>
        </w:rPr>
      </w:pPr>
      <w:proofErr w:type="spellStart"/>
      <w:r w:rsidRPr="002363BC">
        <w:rPr>
          <w:kern w:val="0"/>
        </w:rPr>
        <w:t>conf</w:t>
      </w:r>
      <w:proofErr w:type="spellEnd"/>
      <w:r w:rsidRPr="002363BC">
        <w:rPr>
          <w:kern w:val="0"/>
        </w:rPr>
        <w:t>：运行时调用的配置文件模版</w:t>
      </w:r>
      <w:r>
        <w:rPr>
          <w:rFonts w:hint="eastAsia"/>
          <w:kern w:val="0"/>
        </w:rPr>
        <w:t>，比如我们最常用的</w:t>
      </w:r>
      <w:proofErr w:type="spellStart"/>
      <w:r w:rsidRPr="0096568F">
        <w:rPr>
          <w:kern w:val="0"/>
        </w:rPr>
        <w:t>nginx</w:t>
      </w:r>
      <w:r>
        <w:rPr>
          <w:kern w:val="0"/>
        </w:rPr>
        <w:t>.conf</w:t>
      </w:r>
      <w:proofErr w:type="spellEnd"/>
      <w:r>
        <w:rPr>
          <w:rFonts w:hint="eastAsia"/>
          <w:kern w:val="0"/>
        </w:rPr>
        <w:t>文件出自这里。</w:t>
      </w:r>
    </w:p>
    <w:p w:rsidR="000939E7" w:rsidRDefault="000939E7" w:rsidP="0096568F">
      <w:pPr>
        <w:ind w:firstLine="420"/>
        <w:rPr>
          <w:kern w:val="0"/>
        </w:rPr>
      </w:pPr>
      <w:proofErr w:type="spellStart"/>
      <w:r>
        <w:rPr>
          <w:kern w:val="0"/>
        </w:rPr>
        <w:t>contrib</w:t>
      </w:r>
      <w:proofErr w:type="spellEnd"/>
      <w:r>
        <w:rPr>
          <w:rFonts w:hint="eastAsia"/>
          <w:kern w:val="0"/>
        </w:rPr>
        <w:t>：</w:t>
      </w:r>
      <w:r w:rsidR="002A2448">
        <w:rPr>
          <w:kern w:val="0"/>
        </w:rPr>
        <w:t>字符集转换</w:t>
      </w:r>
      <w:r w:rsidR="002A2448">
        <w:rPr>
          <w:rFonts w:hint="eastAsia"/>
          <w:kern w:val="0"/>
        </w:rPr>
        <w:t>脚本。</w:t>
      </w:r>
    </w:p>
    <w:p w:rsidR="008D3E29" w:rsidRPr="008D3E29" w:rsidRDefault="008D3E29" w:rsidP="008D3E29">
      <w:pPr>
        <w:ind w:firstLine="420"/>
        <w:rPr>
          <w:kern w:val="0"/>
        </w:rPr>
      </w:pPr>
      <w:r w:rsidRPr="002363BC">
        <w:rPr>
          <w:kern w:val="0"/>
        </w:rPr>
        <w:t>html</w:t>
      </w:r>
      <w:r w:rsidRPr="002363BC">
        <w:rPr>
          <w:kern w:val="0"/>
        </w:rPr>
        <w:t>：默认的访问文件存放目录</w:t>
      </w:r>
      <w:r>
        <w:rPr>
          <w:rFonts w:hint="eastAsia"/>
          <w:kern w:val="0"/>
        </w:rPr>
        <w:t>，放一些默认访问的</w:t>
      </w: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页面。</w:t>
      </w:r>
    </w:p>
    <w:p w:rsidR="008D3E29" w:rsidRDefault="008D3E29" w:rsidP="008D3E29">
      <w:pPr>
        <w:ind w:firstLine="420"/>
        <w:rPr>
          <w:kern w:val="0"/>
        </w:rPr>
      </w:pPr>
      <w:r w:rsidRPr="002363BC">
        <w:rPr>
          <w:kern w:val="0"/>
        </w:rPr>
        <w:t>man</w:t>
      </w:r>
      <w:r w:rsidRPr="002363BC">
        <w:rPr>
          <w:kern w:val="0"/>
        </w:rPr>
        <w:t>：</w:t>
      </w:r>
      <w:r>
        <w:rPr>
          <w:rFonts w:hint="eastAsia"/>
          <w:kern w:val="0"/>
        </w:rPr>
        <w:t>存放</w:t>
      </w:r>
      <w:r w:rsidRPr="002363BC">
        <w:rPr>
          <w:kern w:val="0"/>
        </w:rPr>
        <w:t>帮助文档</w:t>
      </w:r>
      <w:r>
        <w:rPr>
          <w:rFonts w:hint="eastAsia"/>
          <w:kern w:val="0"/>
        </w:rPr>
        <w:t>。</w:t>
      </w:r>
    </w:p>
    <w:p w:rsidR="0096568F" w:rsidRPr="0096568F" w:rsidRDefault="0096568F" w:rsidP="00C058B9">
      <w:pPr>
        <w:ind w:firstLine="420"/>
        <w:rPr>
          <w:kern w:val="0"/>
        </w:rPr>
      </w:pPr>
      <w:proofErr w:type="spellStart"/>
      <w:r w:rsidRPr="002363BC">
        <w:rPr>
          <w:kern w:val="0"/>
        </w:rPr>
        <w:t>objs</w:t>
      </w:r>
      <w:proofErr w:type="spellEnd"/>
      <w:r w:rsidRPr="002363BC">
        <w:rPr>
          <w:kern w:val="0"/>
        </w:rPr>
        <w:t>：</w:t>
      </w:r>
      <w:r w:rsidR="00171A3F">
        <w:rPr>
          <w:rFonts w:hint="eastAsia"/>
          <w:kern w:val="0"/>
        </w:rPr>
        <w:t>这里存放</w:t>
      </w:r>
      <w:r w:rsidRPr="002363BC">
        <w:rPr>
          <w:kern w:val="0"/>
        </w:rPr>
        <w:t>编译生成的目标文件</w:t>
      </w:r>
      <w:r w:rsidR="00171A3F">
        <w:rPr>
          <w:rFonts w:hint="eastAsia"/>
          <w:kern w:val="0"/>
        </w:rPr>
        <w:t>，他底下还有一个</w:t>
      </w:r>
      <w:proofErr w:type="spellStart"/>
      <w:r w:rsidR="00171A3F">
        <w:rPr>
          <w:rFonts w:hint="eastAsia"/>
          <w:kern w:val="0"/>
        </w:rPr>
        <w:t>src</w:t>
      </w:r>
      <w:proofErr w:type="spellEnd"/>
      <w:r w:rsidR="00171A3F">
        <w:rPr>
          <w:rFonts w:hint="eastAsia"/>
          <w:kern w:val="0"/>
        </w:rPr>
        <w:t>目录树，和</w:t>
      </w:r>
      <w:r w:rsidR="00171A3F">
        <w:rPr>
          <w:rFonts w:hint="eastAsia"/>
          <w:kern w:val="0"/>
        </w:rPr>
        <w:t>nginx-1.</w:t>
      </w:r>
      <w:r w:rsidR="004E5F03">
        <w:rPr>
          <w:rFonts w:hint="eastAsia"/>
          <w:kern w:val="0"/>
        </w:rPr>
        <w:t>1</w:t>
      </w:r>
      <w:r w:rsidR="00171A3F">
        <w:rPr>
          <w:rFonts w:hint="eastAsia"/>
          <w:kern w:val="0"/>
        </w:rPr>
        <w:t>.</w:t>
      </w:r>
      <w:r w:rsidR="004E5F03">
        <w:rPr>
          <w:rFonts w:hint="eastAsia"/>
          <w:kern w:val="0"/>
        </w:rPr>
        <w:t>7</w:t>
      </w:r>
      <w:r w:rsidR="00171A3F">
        <w:rPr>
          <w:rFonts w:hint="eastAsia"/>
          <w:kern w:val="0"/>
        </w:rPr>
        <w:t>/</w:t>
      </w:r>
      <w:proofErr w:type="spellStart"/>
      <w:r w:rsidR="00171A3F">
        <w:rPr>
          <w:rFonts w:hint="eastAsia"/>
          <w:kern w:val="0"/>
        </w:rPr>
        <w:t>src</w:t>
      </w:r>
      <w:proofErr w:type="spellEnd"/>
      <w:r w:rsidR="00171A3F">
        <w:rPr>
          <w:rFonts w:hint="eastAsia"/>
          <w:kern w:val="0"/>
        </w:rPr>
        <w:t>下的目录树结构保持一致，存放的都是编译出来的</w:t>
      </w:r>
      <w:r w:rsidR="00171A3F">
        <w:rPr>
          <w:rFonts w:hint="eastAsia"/>
          <w:kern w:val="0"/>
        </w:rPr>
        <w:t>.o</w:t>
      </w:r>
      <w:r w:rsidR="00171A3F">
        <w:rPr>
          <w:rFonts w:hint="eastAsia"/>
          <w:kern w:val="0"/>
        </w:rPr>
        <w:t>文件</w:t>
      </w:r>
      <w:r w:rsidR="0093341E">
        <w:rPr>
          <w:rFonts w:hint="eastAsia"/>
          <w:kern w:val="0"/>
        </w:rPr>
        <w:t>，这里也不画出了</w:t>
      </w:r>
      <w:r w:rsidR="00171A3F">
        <w:rPr>
          <w:rFonts w:hint="eastAsia"/>
          <w:kern w:val="0"/>
        </w:rPr>
        <w:t>。另外有一点注意，在</w:t>
      </w:r>
      <w:proofErr w:type="spellStart"/>
      <w:r w:rsidR="00171A3F">
        <w:rPr>
          <w:rFonts w:hint="eastAsia"/>
          <w:kern w:val="0"/>
        </w:rPr>
        <w:t>objs</w:t>
      </w:r>
      <w:proofErr w:type="spellEnd"/>
      <w:r w:rsidR="00171A3F">
        <w:rPr>
          <w:rFonts w:hint="eastAsia"/>
          <w:kern w:val="0"/>
        </w:rPr>
        <w:t>目录下，</w:t>
      </w:r>
      <w:r w:rsidR="00171A3F">
        <w:rPr>
          <w:rFonts w:hint="eastAsia"/>
          <w:kern w:val="0"/>
        </w:rPr>
        <w:t>configure</w:t>
      </w:r>
      <w:r w:rsidR="00171A3F">
        <w:rPr>
          <w:rFonts w:hint="eastAsia"/>
          <w:kern w:val="0"/>
        </w:rPr>
        <w:t>时会生成三个文件</w:t>
      </w:r>
      <w:r w:rsidR="00171A3F">
        <w:rPr>
          <w:rFonts w:hint="eastAsia"/>
          <w:kern w:val="0"/>
        </w:rPr>
        <w:t>:</w:t>
      </w:r>
      <w:r w:rsidR="00171A3F" w:rsidRPr="00171A3F">
        <w:t xml:space="preserve"> </w:t>
      </w:r>
      <w:proofErr w:type="spellStart"/>
      <w:r w:rsidR="00171A3F" w:rsidRPr="00171A3F">
        <w:rPr>
          <w:kern w:val="0"/>
        </w:rPr>
        <w:t>ngx_auto_config</w:t>
      </w:r>
      <w:r w:rsidR="00171A3F">
        <w:rPr>
          <w:rFonts w:hint="eastAsia"/>
          <w:kern w:val="0"/>
        </w:rPr>
        <w:t>.h</w:t>
      </w:r>
      <w:proofErr w:type="spellEnd"/>
      <w:r w:rsidR="00171A3F">
        <w:rPr>
          <w:rFonts w:hint="eastAsia"/>
          <w:kern w:val="0"/>
        </w:rPr>
        <w:t>，</w:t>
      </w:r>
      <w:proofErr w:type="spellStart"/>
      <w:r w:rsidR="00171A3F" w:rsidRPr="00171A3F">
        <w:rPr>
          <w:kern w:val="0"/>
        </w:rPr>
        <w:t>ngx_modules</w:t>
      </w:r>
      <w:r w:rsidR="00171A3F">
        <w:rPr>
          <w:rFonts w:hint="eastAsia"/>
          <w:kern w:val="0"/>
        </w:rPr>
        <w:t>.c</w:t>
      </w:r>
      <w:proofErr w:type="spellEnd"/>
      <w:r w:rsidR="00171A3F">
        <w:rPr>
          <w:rFonts w:hint="eastAsia"/>
          <w:kern w:val="0"/>
        </w:rPr>
        <w:t>，</w:t>
      </w:r>
      <w:proofErr w:type="spellStart"/>
      <w:r w:rsidR="00171A3F" w:rsidRPr="00171A3F">
        <w:rPr>
          <w:kern w:val="0"/>
        </w:rPr>
        <w:lastRenderedPageBreak/>
        <w:t>ngx_auto_headers</w:t>
      </w:r>
      <w:r w:rsidR="00171A3F">
        <w:rPr>
          <w:rFonts w:hint="eastAsia"/>
          <w:kern w:val="0"/>
        </w:rPr>
        <w:t>.h</w:t>
      </w:r>
      <w:proofErr w:type="spellEnd"/>
      <w:r w:rsidR="00171A3F">
        <w:rPr>
          <w:rFonts w:hint="eastAsia"/>
          <w:kern w:val="0"/>
        </w:rPr>
        <w:t>。这三个文件是做完系统检查和确定要使用那些模块配置后生成的，下一步的编译都会用到这三个文件。</w:t>
      </w:r>
    </w:p>
    <w:p w:rsidR="00C058B9" w:rsidRDefault="00C058B9" w:rsidP="00C058B9">
      <w:pPr>
        <w:ind w:firstLine="420"/>
        <w:rPr>
          <w:kern w:val="0"/>
        </w:rPr>
      </w:pPr>
      <w:proofErr w:type="spellStart"/>
      <w:r>
        <w:rPr>
          <w:rFonts w:hint="eastAsia"/>
          <w:kern w:val="0"/>
        </w:rPr>
        <w:t>s</w:t>
      </w:r>
      <w:r w:rsidRPr="002363BC">
        <w:rPr>
          <w:kern w:val="0"/>
        </w:rPr>
        <w:t>rc</w:t>
      </w:r>
      <w:proofErr w:type="spellEnd"/>
      <w:r w:rsidR="0096568F">
        <w:rPr>
          <w:rFonts w:hint="eastAsia"/>
          <w:kern w:val="0"/>
        </w:rPr>
        <w:t>：</w:t>
      </w:r>
      <w:r w:rsidRPr="002363BC">
        <w:rPr>
          <w:kern w:val="0"/>
        </w:rPr>
        <w:t>核心源代码目录，</w:t>
      </w:r>
      <w:r w:rsidR="0096568F">
        <w:rPr>
          <w:rFonts w:hint="eastAsia"/>
          <w:kern w:val="0"/>
        </w:rPr>
        <w:t>我们要分析的</w:t>
      </w:r>
      <w:proofErr w:type="gramStart"/>
      <w:r w:rsidR="0096568F">
        <w:rPr>
          <w:rFonts w:hint="eastAsia"/>
          <w:kern w:val="0"/>
        </w:rPr>
        <w:t>源码均</w:t>
      </w:r>
      <w:proofErr w:type="gramEnd"/>
      <w:r w:rsidR="0096568F">
        <w:rPr>
          <w:rFonts w:hint="eastAsia"/>
          <w:kern w:val="0"/>
        </w:rPr>
        <w:t>出自这里</w:t>
      </w:r>
      <w:r w:rsidR="00D20DDF">
        <w:rPr>
          <w:rFonts w:hint="eastAsia"/>
          <w:kern w:val="0"/>
        </w:rPr>
        <w:t>，其子目录如下</w:t>
      </w:r>
    </w:p>
    <w:p w:rsidR="00C058B9" w:rsidRDefault="00D20DDF" w:rsidP="00D20DDF">
      <w:pPr>
        <w:ind w:leftChars="200" w:left="420" w:firstLine="420"/>
        <w:rPr>
          <w:kern w:val="0"/>
        </w:rPr>
      </w:pPr>
      <w:r>
        <w:rPr>
          <w:kern w:val="0"/>
        </w:rPr>
        <w:t>core</w:t>
      </w:r>
      <w:r>
        <w:rPr>
          <w:rFonts w:hint="eastAsia"/>
          <w:kern w:val="0"/>
        </w:rPr>
        <w:t>，</w:t>
      </w:r>
      <w:r w:rsidR="00C058B9" w:rsidRPr="002363BC">
        <w:rPr>
          <w:kern w:val="0"/>
        </w:rPr>
        <w:t>该目录存放核心模块的代码，</w:t>
      </w:r>
      <w:r w:rsidR="004A229F">
        <w:rPr>
          <w:rFonts w:hint="eastAsia"/>
          <w:kern w:val="0"/>
        </w:rPr>
        <w:t>一些</w:t>
      </w:r>
      <w:r w:rsidR="004A229F" w:rsidRPr="00E63921">
        <w:rPr>
          <w:rFonts w:hint="eastAsia"/>
        </w:rPr>
        <w:t>基础数据结构</w:t>
      </w:r>
      <w:r w:rsidR="004A229F">
        <w:rPr>
          <w:rFonts w:hint="eastAsia"/>
        </w:rPr>
        <w:t>在这里定义，是分析源码的</w:t>
      </w:r>
      <w:r w:rsidR="00C058B9" w:rsidRPr="002363BC">
        <w:rPr>
          <w:kern w:val="0"/>
        </w:rPr>
        <w:t>入口</w:t>
      </w:r>
      <w:r w:rsidR="002129A9">
        <w:rPr>
          <w:rFonts w:hint="eastAsia"/>
          <w:kern w:val="0"/>
        </w:rPr>
        <w:t>。</w:t>
      </w:r>
    </w:p>
    <w:p w:rsidR="00C058B9" w:rsidRDefault="00C058B9" w:rsidP="00D20DDF">
      <w:pPr>
        <w:ind w:leftChars="200" w:left="420" w:firstLine="420"/>
        <w:rPr>
          <w:kern w:val="0"/>
        </w:rPr>
      </w:pPr>
      <w:r w:rsidRPr="002363BC">
        <w:rPr>
          <w:kern w:val="0"/>
        </w:rPr>
        <w:t>http</w:t>
      </w:r>
      <w:r w:rsidR="00D20DDF">
        <w:rPr>
          <w:rFonts w:hint="eastAsia"/>
          <w:kern w:val="0"/>
        </w:rPr>
        <w:t>，</w:t>
      </w:r>
      <w:r w:rsidRPr="002363BC">
        <w:rPr>
          <w:kern w:val="0"/>
        </w:rPr>
        <w:t>HTTP</w:t>
      </w:r>
      <w:r w:rsidRPr="002363BC">
        <w:rPr>
          <w:kern w:val="0"/>
        </w:rPr>
        <w:t>协议模块，</w:t>
      </w:r>
      <w:r w:rsidR="00D20DDF">
        <w:rPr>
          <w:rFonts w:hint="eastAsia"/>
          <w:kern w:val="0"/>
        </w:rPr>
        <w:t>作</w:t>
      </w:r>
      <w:r w:rsidRPr="002363BC">
        <w:rPr>
          <w:kern w:val="0"/>
        </w:rPr>
        <w:t>为</w:t>
      </w:r>
      <w:r w:rsidRPr="002363BC">
        <w:rPr>
          <w:kern w:val="0"/>
        </w:rPr>
        <w:t>WEB</w:t>
      </w:r>
      <w:r w:rsidRPr="002363BC">
        <w:rPr>
          <w:kern w:val="0"/>
        </w:rPr>
        <w:t>服务器和代理服务器运行时的核心模块</w:t>
      </w:r>
      <w:r w:rsidR="002129A9">
        <w:rPr>
          <w:rFonts w:hint="eastAsia"/>
          <w:kern w:val="0"/>
        </w:rPr>
        <w:t>。</w:t>
      </w:r>
    </w:p>
    <w:p w:rsidR="00C058B9" w:rsidRDefault="00C058B9" w:rsidP="00D20DDF">
      <w:pPr>
        <w:ind w:leftChars="200" w:left="420" w:firstLine="420"/>
        <w:rPr>
          <w:kern w:val="0"/>
        </w:rPr>
      </w:pPr>
      <w:r w:rsidRPr="002363BC">
        <w:rPr>
          <w:kern w:val="0"/>
        </w:rPr>
        <w:t>mail</w:t>
      </w:r>
      <w:r w:rsidR="00D20DDF">
        <w:rPr>
          <w:rFonts w:hint="eastAsia"/>
          <w:kern w:val="0"/>
        </w:rPr>
        <w:t>，</w:t>
      </w:r>
      <w:r w:rsidRPr="002363BC">
        <w:rPr>
          <w:kern w:val="0"/>
        </w:rPr>
        <w:t>Mail</w:t>
      </w:r>
      <w:r w:rsidRPr="002363BC">
        <w:rPr>
          <w:kern w:val="0"/>
        </w:rPr>
        <w:t>模块，</w:t>
      </w:r>
      <w:r w:rsidR="00D20DDF">
        <w:rPr>
          <w:rFonts w:hint="eastAsia"/>
          <w:kern w:val="0"/>
        </w:rPr>
        <w:t>作</w:t>
      </w:r>
      <w:r w:rsidRPr="002363BC">
        <w:rPr>
          <w:kern w:val="0"/>
        </w:rPr>
        <w:t>为</w:t>
      </w:r>
      <w:r w:rsidRPr="002363BC">
        <w:rPr>
          <w:kern w:val="0"/>
        </w:rPr>
        <w:t>pop3/</w:t>
      </w:r>
      <w:proofErr w:type="spellStart"/>
      <w:r w:rsidRPr="002363BC">
        <w:rPr>
          <w:kern w:val="0"/>
        </w:rPr>
        <w:t>imap</w:t>
      </w:r>
      <w:proofErr w:type="spellEnd"/>
      <w:r w:rsidRPr="002363BC">
        <w:rPr>
          <w:kern w:val="0"/>
        </w:rPr>
        <w:t>/</w:t>
      </w:r>
      <w:proofErr w:type="spellStart"/>
      <w:r w:rsidRPr="002363BC">
        <w:rPr>
          <w:kern w:val="0"/>
        </w:rPr>
        <w:t>smtp</w:t>
      </w:r>
      <w:proofErr w:type="spellEnd"/>
      <w:r w:rsidRPr="002363BC">
        <w:rPr>
          <w:kern w:val="0"/>
        </w:rPr>
        <w:t>代理服务器运行时的核心模块</w:t>
      </w:r>
      <w:r w:rsidR="002129A9">
        <w:rPr>
          <w:rFonts w:hint="eastAsia"/>
          <w:kern w:val="0"/>
        </w:rPr>
        <w:t>。</w:t>
      </w:r>
    </w:p>
    <w:p w:rsidR="00C058B9" w:rsidRDefault="00C058B9" w:rsidP="00D20DDF">
      <w:pPr>
        <w:ind w:leftChars="200" w:left="420" w:firstLine="420"/>
        <w:rPr>
          <w:kern w:val="0"/>
        </w:rPr>
      </w:pPr>
      <w:r w:rsidRPr="002363BC">
        <w:rPr>
          <w:kern w:val="0"/>
        </w:rPr>
        <w:t xml:space="preserve">event : </w:t>
      </w:r>
      <w:r w:rsidR="00D20DDF">
        <w:rPr>
          <w:kern w:val="0"/>
        </w:rPr>
        <w:t>事件</w:t>
      </w:r>
      <w:r w:rsidR="002129A9">
        <w:rPr>
          <w:rFonts w:hint="eastAsia"/>
          <w:kern w:val="0"/>
        </w:rPr>
        <w:t>响应和</w:t>
      </w:r>
      <w:r w:rsidR="00D20DDF">
        <w:rPr>
          <w:kern w:val="0"/>
        </w:rPr>
        <w:t>处理逻辑</w:t>
      </w:r>
      <w:r w:rsidR="002129A9">
        <w:rPr>
          <w:rFonts w:hint="eastAsia"/>
          <w:kern w:val="0"/>
        </w:rPr>
        <w:t>。</w:t>
      </w:r>
    </w:p>
    <w:p w:rsidR="00C058B9" w:rsidRDefault="00C058B9" w:rsidP="00D20DDF">
      <w:pPr>
        <w:ind w:leftChars="200" w:left="420" w:firstLine="420"/>
        <w:rPr>
          <w:kern w:val="0"/>
        </w:rPr>
      </w:pPr>
      <w:proofErr w:type="spellStart"/>
      <w:r w:rsidRPr="002363BC">
        <w:rPr>
          <w:kern w:val="0"/>
        </w:rPr>
        <w:t>os</w:t>
      </w:r>
      <w:proofErr w:type="spellEnd"/>
      <w:r w:rsidRPr="002363BC">
        <w:rPr>
          <w:kern w:val="0"/>
        </w:rPr>
        <w:t xml:space="preserve"> : </w:t>
      </w:r>
      <w:r w:rsidR="00D20DDF">
        <w:rPr>
          <w:kern w:val="0"/>
        </w:rPr>
        <w:t>对各</w:t>
      </w:r>
      <w:r w:rsidR="00D20DDF">
        <w:rPr>
          <w:rFonts w:hint="eastAsia"/>
          <w:kern w:val="0"/>
        </w:rPr>
        <w:t>操作系统</w:t>
      </w:r>
      <w:r w:rsidRPr="002363BC">
        <w:rPr>
          <w:kern w:val="0"/>
        </w:rPr>
        <w:t>平台抽象逻辑的封装</w:t>
      </w:r>
      <w:r w:rsidR="00D20DDF">
        <w:rPr>
          <w:rFonts w:hint="eastAsia"/>
          <w:kern w:val="0"/>
        </w:rPr>
        <w:t>，解决底层依赖问题，让</w:t>
      </w:r>
      <w:proofErr w:type="spellStart"/>
      <w:r w:rsidR="00D20DDF">
        <w:rPr>
          <w:rFonts w:hint="eastAsia"/>
          <w:kern w:val="0"/>
        </w:rPr>
        <w:t>nginx</w:t>
      </w:r>
      <w:proofErr w:type="spellEnd"/>
      <w:r w:rsidR="00D20DDF">
        <w:rPr>
          <w:rFonts w:hint="eastAsia"/>
          <w:kern w:val="0"/>
        </w:rPr>
        <w:t>可以运行在各种平台而不用关心</w:t>
      </w:r>
      <w:proofErr w:type="spellStart"/>
      <w:r w:rsidR="00D20DDF">
        <w:rPr>
          <w:rFonts w:hint="eastAsia"/>
          <w:kern w:val="0"/>
        </w:rPr>
        <w:t>os</w:t>
      </w:r>
      <w:proofErr w:type="spellEnd"/>
      <w:r w:rsidR="00D20DDF">
        <w:rPr>
          <w:rFonts w:hint="eastAsia"/>
          <w:kern w:val="0"/>
        </w:rPr>
        <w:t>层面实现。</w:t>
      </w:r>
    </w:p>
    <w:p w:rsidR="00C058B9" w:rsidRDefault="00C058B9" w:rsidP="00D20DDF">
      <w:pPr>
        <w:ind w:leftChars="200" w:left="420" w:firstLine="420"/>
        <w:rPr>
          <w:kern w:val="0"/>
        </w:rPr>
      </w:pPr>
      <w:proofErr w:type="spellStart"/>
      <w:r w:rsidRPr="002363BC">
        <w:rPr>
          <w:kern w:val="0"/>
        </w:rPr>
        <w:t>misc</w:t>
      </w:r>
      <w:proofErr w:type="spellEnd"/>
      <w:r w:rsidRPr="002363BC">
        <w:rPr>
          <w:kern w:val="0"/>
        </w:rPr>
        <w:t xml:space="preserve"> : </w:t>
      </w:r>
      <w:proofErr w:type="spellStart"/>
      <w:r w:rsidRPr="002363BC">
        <w:rPr>
          <w:kern w:val="0"/>
        </w:rPr>
        <w:t>nginx</w:t>
      </w:r>
      <w:proofErr w:type="spellEnd"/>
      <w:r w:rsidRPr="002363BC">
        <w:rPr>
          <w:kern w:val="0"/>
        </w:rPr>
        <w:t xml:space="preserve"> </w:t>
      </w:r>
      <w:r w:rsidRPr="002363BC">
        <w:rPr>
          <w:kern w:val="0"/>
        </w:rPr>
        <w:t>的一些</w:t>
      </w:r>
      <w:proofErr w:type="spellStart"/>
      <w:r w:rsidRPr="002363BC">
        <w:rPr>
          <w:kern w:val="0"/>
        </w:rPr>
        <w:t>utils</w:t>
      </w:r>
      <w:proofErr w:type="spellEnd"/>
      <w:r w:rsidRPr="002363BC">
        <w:rPr>
          <w:kern w:val="0"/>
        </w:rPr>
        <w:t>,</w:t>
      </w:r>
      <w:r w:rsidRPr="002363BC">
        <w:rPr>
          <w:kern w:val="0"/>
        </w:rPr>
        <w:t>定义了</w:t>
      </w:r>
      <w:r w:rsidRPr="002363BC">
        <w:rPr>
          <w:kern w:val="0"/>
        </w:rPr>
        <w:t>test</w:t>
      </w:r>
      <w:r w:rsidRPr="002363BC">
        <w:rPr>
          <w:kern w:val="0"/>
        </w:rPr>
        <w:t>和</w:t>
      </w:r>
      <w:r w:rsidRPr="002363BC">
        <w:rPr>
          <w:kern w:val="0"/>
        </w:rPr>
        <w:t>profiler</w:t>
      </w:r>
      <w:r w:rsidR="00D20DDF">
        <w:rPr>
          <w:kern w:val="0"/>
        </w:rPr>
        <w:t>的一些外围模块</w:t>
      </w:r>
      <w:r w:rsidR="00D20DDF">
        <w:rPr>
          <w:rFonts w:hint="eastAsia"/>
          <w:kern w:val="0"/>
        </w:rPr>
        <w:t>。</w:t>
      </w:r>
    </w:p>
    <w:p w:rsidR="00C058B9" w:rsidRPr="000B24D0" w:rsidRDefault="000B24D0" w:rsidP="000B24D0">
      <w:pPr>
        <w:ind w:firstLineChars="0" w:firstLine="0"/>
        <w:rPr>
          <w:b/>
        </w:rPr>
      </w:pPr>
      <w:r w:rsidRPr="000B24D0">
        <w:rPr>
          <w:rFonts w:hint="eastAsia"/>
          <w:b/>
        </w:rPr>
        <w:t>2</w:t>
      </w:r>
      <w:r w:rsidRPr="000B24D0">
        <w:rPr>
          <w:rFonts w:hint="eastAsia"/>
          <w:b/>
        </w:rPr>
        <w:t>、</w:t>
      </w:r>
      <w:proofErr w:type="spellStart"/>
      <w:r w:rsidRPr="000B24D0">
        <w:rPr>
          <w:rFonts w:hint="eastAsia"/>
          <w:b/>
        </w:rPr>
        <w:t>nginx</w:t>
      </w:r>
      <w:proofErr w:type="spellEnd"/>
      <w:r w:rsidR="00627CC4">
        <w:rPr>
          <w:rFonts w:hint="eastAsia"/>
          <w:b/>
        </w:rPr>
        <w:t>自定义基础</w:t>
      </w:r>
      <w:r w:rsidR="006B034C">
        <w:rPr>
          <w:rFonts w:hint="eastAsia"/>
          <w:b/>
        </w:rPr>
        <w:t>数据</w:t>
      </w:r>
      <w:r w:rsidR="00627CC4">
        <w:rPr>
          <w:rFonts w:hint="eastAsia"/>
          <w:b/>
        </w:rPr>
        <w:t>结构</w:t>
      </w:r>
    </w:p>
    <w:p w:rsidR="00C41F94" w:rsidRDefault="009A4C31" w:rsidP="00212715">
      <w:pPr>
        <w:ind w:firstLineChars="0" w:firstLine="420"/>
      </w:pPr>
      <w:r>
        <w:rPr>
          <w:rFonts w:hint="eastAsia"/>
        </w:rPr>
        <w:t>整个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源码中，到处充斥</w:t>
      </w:r>
      <w:r w:rsidR="000F7A16">
        <w:rPr>
          <w:rFonts w:hint="eastAsia"/>
        </w:rPr>
        <w:t>着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的自定义数据结构</w:t>
      </w:r>
      <w:r w:rsidR="006B034C">
        <w:rPr>
          <w:rFonts w:hint="eastAsia"/>
        </w:rPr>
        <w:t>类型</w:t>
      </w:r>
      <w:r>
        <w:rPr>
          <w:rFonts w:hint="eastAsia"/>
        </w:rPr>
        <w:t>，连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这种</w:t>
      </w:r>
      <w:r w:rsidR="006B034C">
        <w:rPr>
          <w:rFonts w:hint="eastAsia"/>
        </w:rPr>
        <w:t>c</w:t>
      </w:r>
      <w:r w:rsidR="006B034C">
        <w:rPr>
          <w:rFonts w:hint="eastAsia"/>
        </w:rPr>
        <w:t>语言</w:t>
      </w:r>
      <w:r>
        <w:rPr>
          <w:rFonts w:hint="eastAsia"/>
        </w:rPr>
        <w:t>最基本的类型都很少出现，更多的是以</w:t>
      </w:r>
      <w:proofErr w:type="spellStart"/>
      <w:r>
        <w:rPr>
          <w:rFonts w:hint="eastAsia"/>
        </w:rPr>
        <w:t>ngx</w:t>
      </w:r>
      <w:proofErr w:type="spellEnd"/>
      <w:r>
        <w:rPr>
          <w:rFonts w:hint="eastAsia"/>
        </w:rPr>
        <w:t>_</w:t>
      </w:r>
      <w:r w:rsidR="000F7A16">
        <w:rPr>
          <w:rFonts w:hint="eastAsia"/>
        </w:rPr>
        <w:t>开头</w:t>
      </w:r>
      <w:r>
        <w:rPr>
          <w:rFonts w:hint="eastAsia"/>
        </w:rPr>
        <w:t>的数据类型，有</w:t>
      </w:r>
      <w:r w:rsidR="000F7A16">
        <w:rPr>
          <w:rFonts w:hint="eastAsia"/>
        </w:rPr>
        <w:t>的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结构，有的是用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重新命名的数据类型，还有队列、数组、</w:t>
      </w:r>
      <w:r w:rsidR="000F7A16">
        <w:rPr>
          <w:rFonts w:hint="eastAsia"/>
        </w:rPr>
        <w:t>string</w:t>
      </w:r>
      <w:r w:rsidR="000F7A16">
        <w:rPr>
          <w:rFonts w:hint="eastAsia"/>
        </w:rPr>
        <w:t>、</w:t>
      </w:r>
      <w:r>
        <w:rPr>
          <w:rFonts w:hint="eastAsia"/>
        </w:rPr>
        <w:t>内存池等结构</w:t>
      </w:r>
      <w:r w:rsidR="000F7A16">
        <w:rPr>
          <w:rFonts w:hint="eastAsia"/>
        </w:rPr>
        <w:t>以及它们的上层操作实现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自</w:t>
      </w:r>
      <w:r w:rsidR="000F7A16">
        <w:rPr>
          <w:rFonts w:hint="eastAsia"/>
        </w:rPr>
        <w:t>定义</w:t>
      </w:r>
      <w:r>
        <w:rPr>
          <w:rFonts w:hint="eastAsia"/>
        </w:rPr>
        <w:t>的。</w:t>
      </w:r>
    </w:p>
    <w:p w:rsidR="00C41F94" w:rsidRDefault="00C41F94" w:rsidP="00972D54">
      <w:pPr>
        <w:ind w:firstLine="420"/>
      </w:pPr>
      <w:proofErr w:type="spellStart"/>
      <w:r w:rsidRPr="00E63921">
        <w:rPr>
          <w:rFonts w:hint="eastAsia"/>
        </w:rPr>
        <w:t>nginx</w:t>
      </w:r>
      <w:proofErr w:type="spellEnd"/>
      <w:r w:rsidRPr="00E63921">
        <w:rPr>
          <w:rFonts w:hint="eastAsia"/>
        </w:rPr>
        <w:t xml:space="preserve"> </w:t>
      </w:r>
      <w:r>
        <w:rPr>
          <w:rFonts w:hint="eastAsia"/>
        </w:rPr>
        <w:t>自定义</w:t>
      </w:r>
      <w:r w:rsidRPr="00E63921">
        <w:rPr>
          <w:rFonts w:hint="eastAsia"/>
        </w:rPr>
        <w:t>结构体</w:t>
      </w:r>
      <w:r w:rsidR="00D21CFF">
        <w:rPr>
          <w:rFonts w:hint="eastAsia"/>
        </w:rPr>
        <w:t>命名规则</w:t>
      </w:r>
      <w:proofErr w:type="spellStart"/>
      <w:r w:rsidRPr="00E63921">
        <w:rPr>
          <w:rFonts w:hint="eastAsia"/>
        </w:rPr>
        <w:t>ngx_XXX_t</w:t>
      </w:r>
      <w:proofErr w:type="spellEnd"/>
      <w:r w:rsidRPr="00E63921">
        <w:rPr>
          <w:rFonts w:hint="eastAsia"/>
        </w:rPr>
        <w:t>，</w:t>
      </w:r>
      <w:r w:rsidR="00D21CFF">
        <w:rPr>
          <w:rFonts w:hint="eastAsia"/>
        </w:rPr>
        <w:t>它们</w:t>
      </w:r>
      <w:r w:rsidRPr="00E63921">
        <w:rPr>
          <w:rFonts w:hint="eastAsia"/>
        </w:rPr>
        <w:t>分散在</w:t>
      </w:r>
      <w:r w:rsidR="00241DDD">
        <w:rPr>
          <w:rFonts w:hint="eastAsia"/>
        </w:rPr>
        <w:t>core</w:t>
      </w:r>
      <w:r w:rsidR="00241DDD">
        <w:rPr>
          <w:rFonts w:hint="eastAsia"/>
        </w:rPr>
        <w:t>和</w:t>
      </w:r>
      <w:proofErr w:type="spellStart"/>
      <w:r w:rsidR="00241DDD">
        <w:rPr>
          <w:rFonts w:hint="eastAsia"/>
        </w:rPr>
        <w:t>os</w:t>
      </w:r>
      <w:proofErr w:type="spellEnd"/>
      <w:r w:rsidR="00241DDD">
        <w:rPr>
          <w:rFonts w:hint="eastAsia"/>
        </w:rPr>
        <w:t>目录下的</w:t>
      </w:r>
      <w:r w:rsidRPr="00E63921">
        <w:rPr>
          <w:rFonts w:hint="eastAsia"/>
        </w:rPr>
        <w:t>许多头文件中，而在</w:t>
      </w:r>
      <w:proofErr w:type="spellStart"/>
      <w:r w:rsidRPr="00E63921">
        <w:rPr>
          <w:rFonts w:hint="eastAsia"/>
        </w:rPr>
        <w:t>src</w:t>
      </w:r>
      <w:proofErr w:type="spellEnd"/>
      <w:r w:rsidRPr="00E63921">
        <w:rPr>
          <w:rFonts w:hint="eastAsia"/>
        </w:rPr>
        <w:t>/core/</w:t>
      </w:r>
      <w:proofErr w:type="spellStart"/>
      <w:r w:rsidRPr="00E63921">
        <w:rPr>
          <w:rFonts w:hint="eastAsia"/>
        </w:rPr>
        <w:t>ngx_cor</w:t>
      </w:r>
      <w:bookmarkStart w:id="0" w:name="_GoBack"/>
      <w:bookmarkEnd w:id="0"/>
      <w:r w:rsidRPr="00E63921">
        <w:rPr>
          <w:rFonts w:hint="eastAsia"/>
        </w:rPr>
        <w:t>e.h</w:t>
      </w:r>
      <w:proofErr w:type="spellEnd"/>
      <w:r w:rsidRPr="00E63921">
        <w:rPr>
          <w:rFonts w:hint="eastAsia"/>
        </w:rPr>
        <w:t>中把</w:t>
      </w:r>
      <w:r w:rsidR="00241DDD">
        <w:rPr>
          <w:rFonts w:hint="eastAsia"/>
        </w:rPr>
        <w:t>他们大部分都包括进来</w:t>
      </w:r>
      <w:r w:rsidRPr="00E63921">
        <w:rPr>
          <w:rFonts w:hint="eastAsia"/>
        </w:rPr>
        <w:t>，</w:t>
      </w:r>
      <w:r w:rsidR="00241DDD">
        <w:rPr>
          <w:rFonts w:hint="eastAsia"/>
        </w:rPr>
        <w:t>而</w:t>
      </w:r>
      <w:r w:rsidRPr="00E63921">
        <w:rPr>
          <w:rFonts w:hint="eastAsia"/>
        </w:rPr>
        <w:t>所有的</w:t>
      </w:r>
      <w:r w:rsidR="00241DDD">
        <w:rPr>
          <w:rFonts w:hint="eastAsia"/>
        </w:rPr>
        <w:t>c</w:t>
      </w:r>
      <w:r w:rsidRPr="00E63921">
        <w:rPr>
          <w:rFonts w:hint="eastAsia"/>
        </w:rPr>
        <w:t>文件都会包含这个</w:t>
      </w:r>
      <w:proofErr w:type="spellStart"/>
      <w:r w:rsidRPr="00E63921">
        <w:rPr>
          <w:rFonts w:hint="eastAsia"/>
        </w:rPr>
        <w:t>ngx_core.h</w:t>
      </w:r>
      <w:proofErr w:type="spellEnd"/>
      <w:r w:rsidRPr="00E63921">
        <w:rPr>
          <w:rFonts w:hint="eastAsia"/>
        </w:rPr>
        <w:t>头文件</w:t>
      </w:r>
      <w:r>
        <w:rPr>
          <w:rFonts w:hint="eastAsia"/>
        </w:rPr>
        <w:t>，</w:t>
      </w:r>
      <w:r w:rsidR="00241DDD">
        <w:rPr>
          <w:rFonts w:hint="eastAsia"/>
        </w:rPr>
        <w:t>这样</w:t>
      </w:r>
      <w:r>
        <w:rPr>
          <w:rFonts w:hint="eastAsia"/>
        </w:rPr>
        <w:t>就可以使用任何一种数据结构了。</w:t>
      </w:r>
    </w:p>
    <w:p w:rsidR="000B24D0" w:rsidRDefault="004B6AC7" w:rsidP="00972D54">
      <w:pPr>
        <w:ind w:firstLine="420"/>
      </w:pPr>
      <w:r>
        <w:rPr>
          <w:rFonts w:hint="eastAsia"/>
        </w:rPr>
        <w:t>以下展示中，红色字段就是在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中经常使用的数据类型名称</w:t>
      </w:r>
    </w:p>
    <w:p w:rsidR="004B6AC7" w:rsidRPr="004B6AC7" w:rsidRDefault="004B6AC7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ngx_config.h</w:t>
      </w:r>
      <w:proofErr w:type="spellEnd"/>
      <w:r w:rsidRPr="004B6AC7">
        <w:rPr>
          <w:rFonts w:hint="eastAsia"/>
        </w:rPr>
        <w:t>:</w:t>
      </w:r>
    </w:p>
    <w:p w:rsidR="004B6AC7" w:rsidRDefault="004B6AC7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intptr_t        </w:t>
      </w:r>
      <w:r w:rsidRPr="004B6AC7">
        <w:rPr>
          <w:noProof/>
          <w:color w:val="FF0000"/>
          <w:kern w:val="0"/>
          <w:sz w:val="24"/>
          <w:szCs w:val="24"/>
        </w:rPr>
        <w:t>ngx_int_t</w:t>
      </w:r>
      <w:r>
        <w:rPr>
          <w:noProof/>
          <w:kern w:val="0"/>
          <w:sz w:val="24"/>
          <w:szCs w:val="24"/>
        </w:rPr>
        <w:t>;</w:t>
      </w:r>
      <w:r w:rsidR="0088774F">
        <w:rPr>
          <w:rFonts w:hint="eastAsia"/>
          <w:noProof/>
          <w:kern w:val="0"/>
          <w:sz w:val="24"/>
          <w:szCs w:val="24"/>
        </w:rPr>
        <w:t xml:space="preserve"> 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整型</w:t>
      </w:r>
    </w:p>
    <w:p w:rsidR="004B6AC7" w:rsidRDefault="004B6AC7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uintptr_t       </w:t>
      </w:r>
      <w:r w:rsidRPr="004B6AC7">
        <w:rPr>
          <w:noProof/>
          <w:color w:val="FF0000"/>
          <w:kern w:val="0"/>
          <w:sz w:val="24"/>
          <w:szCs w:val="24"/>
        </w:rPr>
        <w:t>ngx_uint_t</w:t>
      </w:r>
      <w:r>
        <w:rPr>
          <w:noProof/>
          <w:kern w:val="0"/>
          <w:sz w:val="24"/>
          <w:szCs w:val="24"/>
        </w:rPr>
        <w:t>;</w:t>
      </w:r>
      <w:r w:rsidR="0088774F">
        <w:rPr>
          <w:rFonts w:hint="eastAsia"/>
          <w:noProof/>
          <w:kern w:val="0"/>
          <w:sz w:val="24"/>
          <w:szCs w:val="24"/>
        </w:rPr>
        <w:t xml:space="preserve"> 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无符号整型</w:t>
      </w:r>
    </w:p>
    <w:p w:rsidR="004B6AC7" w:rsidRDefault="004B6AC7" w:rsidP="00972D54">
      <w:pPr>
        <w:ind w:firstLine="480"/>
        <w:rPr>
          <w:noProof/>
          <w:color w:val="008000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intptr_t        </w:t>
      </w:r>
      <w:r w:rsidRPr="004B6AC7">
        <w:rPr>
          <w:noProof/>
          <w:color w:val="FF0000"/>
          <w:kern w:val="0"/>
          <w:sz w:val="24"/>
          <w:szCs w:val="24"/>
        </w:rPr>
        <w:t>ngx_flag_t</w:t>
      </w:r>
      <w:r>
        <w:rPr>
          <w:noProof/>
          <w:kern w:val="0"/>
          <w:sz w:val="24"/>
          <w:szCs w:val="24"/>
        </w:rPr>
        <w:t>;</w:t>
      </w:r>
      <w:r w:rsidR="0088774F">
        <w:rPr>
          <w:rFonts w:hint="eastAsia"/>
          <w:noProof/>
          <w:kern w:val="0"/>
          <w:sz w:val="24"/>
          <w:szCs w:val="24"/>
        </w:rPr>
        <w:t xml:space="preserve"> 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标志位类型</w:t>
      </w:r>
    </w:p>
    <w:p w:rsidR="004F07F0" w:rsidRPr="004F07F0" w:rsidRDefault="00E85662" w:rsidP="00972D54">
      <w:pPr>
        <w:ind w:firstLine="420"/>
      </w:pPr>
      <w:proofErr w:type="spellStart"/>
      <w:r w:rsidRPr="00E85662">
        <w:t>intptr_t</w:t>
      </w:r>
      <w:proofErr w:type="spellEnd"/>
      <w:r w:rsidRPr="00E85662">
        <w:rPr>
          <w:rFonts w:hint="eastAsia"/>
        </w:rPr>
        <w:t>这些</w:t>
      </w:r>
      <w:r w:rsidR="00906176">
        <w:rPr>
          <w:rFonts w:hint="eastAsia"/>
        </w:rPr>
        <w:t>数据类型可能看不懂，其实它们</w:t>
      </w:r>
      <w:r w:rsidR="004F07F0" w:rsidRPr="004F07F0">
        <w:t>在</w:t>
      </w:r>
      <w:r w:rsidR="004F07F0" w:rsidRPr="004F07F0">
        <w:t>/</w:t>
      </w:r>
      <w:proofErr w:type="spellStart"/>
      <w:r w:rsidR="004F07F0" w:rsidRPr="004F07F0">
        <w:t>usr</w:t>
      </w:r>
      <w:proofErr w:type="spellEnd"/>
      <w:r w:rsidR="004F07F0" w:rsidRPr="004F07F0">
        <w:t>/include/</w:t>
      </w:r>
      <w:proofErr w:type="spellStart"/>
      <w:r w:rsidR="004F07F0" w:rsidRPr="004F07F0">
        <w:t>stdint.h</w:t>
      </w:r>
      <w:proofErr w:type="spellEnd"/>
      <w:r w:rsidR="004F07F0" w:rsidRPr="004F07F0">
        <w:t>的定义为：</w:t>
      </w:r>
    </w:p>
    <w:p w:rsidR="004F07F0" w:rsidRDefault="004F07F0" w:rsidP="00972D54">
      <w:pPr>
        <w:ind w:firstLine="480"/>
        <w:rPr>
          <w:noProof/>
          <w:color w:val="008000"/>
          <w:kern w:val="0"/>
          <w:sz w:val="24"/>
          <w:szCs w:val="24"/>
        </w:rPr>
      </w:pPr>
      <w:r>
        <w:rPr>
          <w:noProof/>
          <w:color w:val="008000"/>
          <w:kern w:val="0"/>
          <w:sz w:val="24"/>
          <w:szCs w:val="24"/>
        </w:rPr>
        <w:t>/* Types for `void *' pointers.  */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#if</w:t>
      </w:r>
      <w:r>
        <w:rPr>
          <w:noProof/>
          <w:kern w:val="0"/>
          <w:sz w:val="24"/>
          <w:szCs w:val="24"/>
        </w:rPr>
        <w:t xml:space="preserve"> __WORDSIZE == 64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ifndef</w:t>
      </w:r>
      <w:r>
        <w:rPr>
          <w:noProof/>
          <w:kern w:val="0"/>
          <w:sz w:val="24"/>
          <w:szCs w:val="24"/>
        </w:rPr>
        <w:t xml:space="preserve"> __intptr_t_defined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long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int</w:t>
      </w:r>
      <w:r>
        <w:rPr>
          <w:noProof/>
          <w:kern w:val="0"/>
          <w:sz w:val="24"/>
          <w:szCs w:val="24"/>
        </w:rPr>
        <w:t xml:space="preserve">                intptr_t;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 define</w:t>
      </w:r>
      <w:r>
        <w:rPr>
          <w:noProof/>
          <w:kern w:val="0"/>
          <w:sz w:val="24"/>
          <w:szCs w:val="24"/>
        </w:rPr>
        <w:t xml:space="preserve"> __intptr_t_defined</w:t>
      </w:r>
    </w:p>
    <w:p w:rsidR="004F07F0" w:rsidRDefault="004F07F0" w:rsidP="00972D54">
      <w:pPr>
        <w:ind w:firstLine="480"/>
        <w:rPr>
          <w:noProof/>
          <w:color w:val="0000FF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lastRenderedPageBreak/>
        <w:t># endif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unsigned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long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int</w:t>
      </w:r>
      <w:r>
        <w:rPr>
          <w:noProof/>
          <w:kern w:val="0"/>
          <w:sz w:val="24"/>
          <w:szCs w:val="24"/>
        </w:rPr>
        <w:t xml:space="preserve">       uintptr_t;</w:t>
      </w:r>
    </w:p>
    <w:p w:rsidR="004F07F0" w:rsidRDefault="004F07F0" w:rsidP="00972D54">
      <w:pPr>
        <w:ind w:firstLine="480"/>
        <w:rPr>
          <w:noProof/>
          <w:color w:val="0000FF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#else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ifndef</w:t>
      </w:r>
      <w:r>
        <w:rPr>
          <w:noProof/>
          <w:kern w:val="0"/>
          <w:sz w:val="24"/>
          <w:szCs w:val="24"/>
        </w:rPr>
        <w:t xml:space="preserve"> __intptr_t_defined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int</w:t>
      </w:r>
      <w:r>
        <w:rPr>
          <w:noProof/>
          <w:kern w:val="0"/>
          <w:sz w:val="24"/>
          <w:szCs w:val="24"/>
        </w:rPr>
        <w:t xml:space="preserve">                     intptr_t;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 define</w:t>
      </w:r>
      <w:r>
        <w:rPr>
          <w:noProof/>
          <w:kern w:val="0"/>
          <w:sz w:val="24"/>
          <w:szCs w:val="24"/>
        </w:rPr>
        <w:t xml:space="preserve"> __intptr_t_defined</w:t>
      </w:r>
    </w:p>
    <w:p w:rsidR="004F07F0" w:rsidRDefault="004F07F0" w:rsidP="00972D54">
      <w:pPr>
        <w:ind w:firstLine="480"/>
        <w:rPr>
          <w:noProof/>
          <w:color w:val="0000FF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endif</w:t>
      </w:r>
    </w:p>
    <w:p w:rsidR="004F07F0" w:rsidRDefault="004F07F0" w:rsidP="00972D54">
      <w:pPr>
        <w:ind w:firstLine="480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unsigned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int</w:t>
      </w:r>
      <w:r>
        <w:rPr>
          <w:noProof/>
          <w:kern w:val="0"/>
          <w:sz w:val="24"/>
          <w:szCs w:val="24"/>
        </w:rPr>
        <w:t xml:space="preserve">            uintptr_t;</w:t>
      </w:r>
    </w:p>
    <w:p w:rsidR="004F07F0" w:rsidRDefault="004F07F0" w:rsidP="00972D54">
      <w:pPr>
        <w:ind w:firstLine="480"/>
        <w:rPr>
          <w:noProof/>
          <w:color w:val="008000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#endif</w:t>
      </w:r>
    </w:p>
    <w:p w:rsidR="004F77E0" w:rsidRPr="004F77E0" w:rsidRDefault="004F77E0" w:rsidP="00972D54">
      <w:pPr>
        <w:ind w:firstLine="420"/>
        <w:rPr>
          <w:noProof/>
          <w:kern w:val="0"/>
          <w:sz w:val="24"/>
          <w:szCs w:val="24"/>
        </w:rPr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hint="eastAsia"/>
        </w:rPr>
        <w:t>string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ED788F" w:rsidRDefault="004F77E0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{…} </w:t>
      </w:r>
      <w:r w:rsidRPr="0014541E">
        <w:rPr>
          <w:noProof/>
          <w:color w:val="FF0000"/>
          <w:kern w:val="0"/>
          <w:sz w:val="24"/>
          <w:szCs w:val="24"/>
        </w:rPr>
        <w:t>ngx_str_t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632A3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632A3" w:rsidRPr="009632A3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632A3" w:rsidRPr="009632A3">
        <w:rPr>
          <w:rFonts w:hint="eastAsia"/>
          <w:noProof/>
          <w:color w:val="008000"/>
          <w:kern w:val="0"/>
          <w:sz w:val="24"/>
          <w:szCs w:val="24"/>
        </w:rPr>
        <w:t>字符串类型</w:t>
      </w:r>
    </w:p>
    <w:p w:rsidR="0014541E" w:rsidRDefault="0014541E" w:rsidP="00972D54">
      <w:pPr>
        <w:ind w:firstLine="420"/>
      </w:pPr>
      <w:proofErr w:type="spellStart"/>
      <w:r w:rsidRPr="0014541E">
        <w:t>src</w:t>
      </w:r>
      <w:proofErr w:type="spellEnd"/>
      <w:r w:rsidRPr="0014541E">
        <w:t>/core/</w:t>
      </w:r>
      <w:proofErr w:type="spellStart"/>
      <w:r w:rsidRPr="0014541E">
        <w:t>ngx_queue.h</w:t>
      </w:r>
      <w:proofErr w:type="spellEnd"/>
      <w:r>
        <w:rPr>
          <w:rFonts w:hint="eastAsia"/>
        </w:rPr>
        <w:t>:</w:t>
      </w:r>
    </w:p>
    <w:p w:rsidR="0014541E" w:rsidRDefault="0014541E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 w:rsidRPr="0014541E">
        <w:rPr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ngx_queue_s  </w:t>
      </w:r>
      <w:r w:rsidRPr="0014541E">
        <w:rPr>
          <w:rFonts w:cs="Times New Roman"/>
          <w:noProof/>
          <w:color w:val="FF0000"/>
          <w:kern w:val="0"/>
          <w:sz w:val="24"/>
          <w:szCs w:val="24"/>
        </w:rPr>
        <w:t>ngx_queue_t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632A3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632A3" w:rsidRPr="009632A3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632A3" w:rsidRPr="009632A3">
        <w:rPr>
          <w:rFonts w:hint="eastAsia"/>
          <w:noProof/>
          <w:color w:val="008000"/>
          <w:kern w:val="0"/>
          <w:sz w:val="24"/>
          <w:szCs w:val="24"/>
        </w:rPr>
        <w:t>队列</w:t>
      </w:r>
    </w:p>
    <w:p w:rsidR="0014541E" w:rsidRDefault="0014541E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ngx_queue_s {...};</w:t>
      </w:r>
    </w:p>
    <w:p w:rsidR="00491D82" w:rsidRPr="00491D82" w:rsidRDefault="00491D82" w:rsidP="00972D54">
      <w:pPr>
        <w:ind w:firstLine="420"/>
        <w:rPr>
          <w:rFonts w:cs="Times New Roman"/>
          <w:noProof/>
          <w:kern w:val="0"/>
          <w:sz w:val="24"/>
          <w:szCs w:val="24"/>
        </w:rPr>
      </w:pPr>
      <w:proofErr w:type="spellStart"/>
      <w:r w:rsidRPr="0014541E">
        <w:t>src</w:t>
      </w:r>
      <w:proofErr w:type="spellEnd"/>
      <w:r w:rsidRPr="0014541E">
        <w:t>/core/</w:t>
      </w:r>
      <w:proofErr w:type="spellStart"/>
      <w:r w:rsidRPr="0014541E">
        <w:t>ngx_</w:t>
      </w:r>
      <w:r>
        <w:rPr>
          <w:rFonts w:hint="eastAsia"/>
        </w:rPr>
        <w:t>list</w:t>
      </w:r>
      <w:r w:rsidRPr="0014541E">
        <w:t>.h</w:t>
      </w:r>
      <w:proofErr w:type="spellEnd"/>
      <w:r>
        <w:rPr>
          <w:rFonts w:hint="eastAsia"/>
        </w:rPr>
        <w:t>:</w:t>
      </w:r>
    </w:p>
    <w:p w:rsidR="00491D82" w:rsidRDefault="00491D82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ngx_list_part_s  </w:t>
      </w:r>
      <w:r w:rsidRPr="004725D5">
        <w:rPr>
          <w:rFonts w:cs="Times New Roman"/>
          <w:noProof/>
          <w:color w:val="FF0000"/>
          <w:kern w:val="0"/>
          <w:sz w:val="24"/>
          <w:szCs w:val="24"/>
        </w:rPr>
        <w:t>ngx_list_part_t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4725D5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4725D5" w:rsidRPr="004725D5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4725D5" w:rsidRPr="004725D5">
        <w:rPr>
          <w:rFonts w:hint="eastAsia"/>
          <w:noProof/>
          <w:color w:val="008000"/>
          <w:kern w:val="0"/>
          <w:sz w:val="24"/>
          <w:szCs w:val="24"/>
        </w:rPr>
        <w:t>列表</w:t>
      </w:r>
    </w:p>
    <w:p w:rsidR="00491D82" w:rsidRDefault="00491D82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ngx_list_part_s {...};</w:t>
      </w:r>
    </w:p>
    <w:p w:rsidR="008F5A8A" w:rsidRDefault="008F5A8A" w:rsidP="00972D54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/core/</w:t>
      </w:r>
      <w:proofErr w:type="spellStart"/>
      <w:r>
        <w:rPr>
          <w:rFonts w:hint="eastAsia"/>
        </w:rPr>
        <w:t>ngx_core.h</w:t>
      </w:r>
      <w:proofErr w:type="spellEnd"/>
      <w:r>
        <w:rPr>
          <w:rFonts w:hint="eastAsia"/>
        </w:rPr>
        <w:t>: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ngx_module_s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ngx_module_t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模块结构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ngx_conf_s 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ngx_conf_t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配置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文件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结构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ngx_cycle_s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ngx_cycle_t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3577AC">
        <w:rPr>
          <w:rFonts w:hint="eastAsia"/>
          <w:noProof/>
          <w:color w:val="008000"/>
          <w:kern w:val="0"/>
          <w:sz w:val="24"/>
          <w:szCs w:val="24"/>
        </w:rPr>
        <w:t>循环结构，处理配置信息，循环载入和初始化模块的时候用到。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ngx_pool_s 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ngx_pool_t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池结构，多用于内存池，也有其他类型使用。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ngx_chain_s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ngx_chain_t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5107C2" w:rsidRPr="004F77E0">
        <w:rPr>
          <w:rFonts w:hint="eastAsia"/>
          <w:noProof/>
          <w:color w:val="008000"/>
          <w:kern w:val="0"/>
          <w:sz w:val="24"/>
          <w:szCs w:val="24"/>
        </w:rPr>
        <w:t xml:space="preserve"> //</w:t>
      </w:r>
      <w:r w:rsidR="005107C2" w:rsidRPr="004F77E0">
        <w:rPr>
          <w:rFonts w:hint="eastAsia"/>
          <w:noProof/>
          <w:color w:val="008000"/>
          <w:kern w:val="0"/>
          <w:sz w:val="24"/>
          <w:szCs w:val="24"/>
        </w:rPr>
        <w:t>链结构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ngx_log_s  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ngx_log_t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日志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类型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ngx_array_s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ngx_array_t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 xml:space="preserve"> 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数组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类型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ngx_open_file_s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ngx_open_file_t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打开的文件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ngx_command_s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ngx_command_t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内部命令字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定义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lastRenderedPageBreak/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ngx_file_s  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ngx_file_t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文件描述符封装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ngx_event_s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ngx_event_t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事件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机制结构封装</w:t>
      </w:r>
    </w:p>
    <w:p w:rsidR="008F5A8A" w:rsidRDefault="008F5A8A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ngx_event_aio_s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ngx_event_aio_t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151B7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151B7F" w:rsidRPr="00151B7F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151B7F" w:rsidRPr="00151B7F">
        <w:rPr>
          <w:rFonts w:hint="eastAsia"/>
          <w:noProof/>
          <w:color w:val="008000"/>
          <w:kern w:val="0"/>
          <w:sz w:val="24"/>
          <w:szCs w:val="24"/>
        </w:rPr>
        <w:t>事件</w:t>
      </w:r>
      <w:r w:rsidR="00151B7F" w:rsidRPr="00151B7F">
        <w:rPr>
          <w:rFonts w:hint="eastAsia"/>
          <w:noProof/>
          <w:color w:val="008000"/>
          <w:kern w:val="0"/>
          <w:sz w:val="24"/>
          <w:szCs w:val="24"/>
        </w:rPr>
        <w:t>IO</w:t>
      </w:r>
      <w:r w:rsidR="00151B7F" w:rsidRPr="00151B7F">
        <w:rPr>
          <w:rFonts w:hint="eastAsia"/>
          <w:noProof/>
          <w:color w:val="008000"/>
          <w:kern w:val="0"/>
          <w:sz w:val="24"/>
          <w:szCs w:val="24"/>
        </w:rPr>
        <w:t>结构</w:t>
      </w:r>
    </w:p>
    <w:p w:rsidR="008F5A8A" w:rsidRDefault="008F5A8A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ngx_connection_s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ngx_connection_t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//socket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连接封装</w:t>
      </w:r>
    </w:p>
    <w:p w:rsidR="008F5A8A" w:rsidRDefault="00C538F2" w:rsidP="00972D54">
      <w:pPr>
        <w:ind w:firstLine="420"/>
      </w:pPr>
      <w:proofErr w:type="spellStart"/>
      <w:r>
        <w:rPr>
          <w:rFonts w:hint="eastAsia"/>
        </w:rPr>
        <w:t>ngx_core.h</w:t>
      </w:r>
      <w:proofErr w:type="spellEnd"/>
      <w:r w:rsidR="00C85F59">
        <w:rPr>
          <w:rFonts w:hint="eastAsia"/>
        </w:rPr>
        <w:t>中这些</w:t>
      </w:r>
      <w:r w:rsidR="008F5A8A">
        <w:rPr>
          <w:rFonts w:hint="eastAsia"/>
        </w:rPr>
        <w:t>结构的实现，在下面文件中</w:t>
      </w:r>
    </w:p>
    <w:p w:rsidR="006D73F1" w:rsidRPr="008F5A8A" w:rsidRDefault="006D73F1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hint="eastAsia"/>
        </w:rPr>
        <w:t>conf_file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6D73F1" w:rsidRDefault="006D73F1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>
        <w:rPr>
          <w:rFonts w:cs="Times New Roman" w:hint="eastAsia"/>
          <w:noProof/>
          <w:kern w:val="0"/>
          <w:sz w:val="24"/>
          <w:szCs w:val="24"/>
        </w:rPr>
        <w:t>module</w:t>
      </w:r>
      <w:r>
        <w:rPr>
          <w:rFonts w:cs="Times New Roman"/>
          <w:noProof/>
          <w:kern w:val="0"/>
          <w:sz w:val="24"/>
          <w:szCs w:val="24"/>
        </w:rPr>
        <w:t xml:space="preserve">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7A0192" w:rsidRDefault="007A0192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ngx_conf_s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4E4746" w:rsidRDefault="004E4746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ngx_open_file_s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4E4746" w:rsidRPr="00770CAF" w:rsidRDefault="00770CAF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ngx_command_s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891880" w:rsidRPr="008F5A8A" w:rsidRDefault="00891880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hint="eastAsia"/>
        </w:rPr>
        <w:t>cycle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891880" w:rsidRDefault="00891880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ngx_cycle_s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7679BC" w:rsidRPr="008F5A8A" w:rsidRDefault="007679BC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hint="eastAsia"/>
        </w:rPr>
        <w:t>palloc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7679BC" w:rsidRDefault="007679BC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 w:rsidRPr="007679BC"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kern w:val="0"/>
          <w:sz w:val="24"/>
          <w:szCs w:val="24"/>
        </w:rPr>
        <w:t xml:space="preserve">pool_s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DE2A9B" w:rsidRPr="008F5A8A" w:rsidRDefault="00DE2A9B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hint="eastAsia"/>
        </w:rPr>
        <w:t>buf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DE2A9B" w:rsidRDefault="00DE2A9B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ngx_chain_s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CE527F" w:rsidRPr="008F5A8A" w:rsidRDefault="00CE527F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cs="Times New Roman"/>
          <w:noProof/>
          <w:kern w:val="0"/>
          <w:sz w:val="24"/>
          <w:szCs w:val="24"/>
        </w:rPr>
        <w:t>log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CE527F" w:rsidRDefault="00CE527F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ngx_log_s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9A4C31" w:rsidRPr="008F5A8A" w:rsidRDefault="008F5A8A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hint="eastAsia"/>
        </w:rPr>
        <w:t>array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8F5A8A" w:rsidRDefault="008F5A8A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ngx_array_s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7A5E04" w:rsidRPr="008F5A8A" w:rsidRDefault="007A5E04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cs="Times New Roman" w:hint="eastAsia"/>
          <w:noProof/>
          <w:kern w:val="0"/>
          <w:sz w:val="24"/>
          <w:szCs w:val="24"/>
        </w:rPr>
        <w:t>file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7A5E04" w:rsidRDefault="007A5E04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>
        <w:rPr>
          <w:rFonts w:cs="Times New Roman" w:hint="eastAsia"/>
          <w:noProof/>
          <w:kern w:val="0"/>
          <w:sz w:val="24"/>
          <w:szCs w:val="24"/>
        </w:rPr>
        <w:t>file</w:t>
      </w:r>
      <w:r>
        <w:rPr>
          <w:rFonts w:cs="Times New Roman"/>
          <w:noProof/>
          <w:kern w:val="0"/>
          <w:sz w:val="24"/>
          <w:szCs w:val="24"/>
        </w:rPr>
        <w:t xml:space="preserve">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5F6300" w:rsidRPr="008F5A8A" w:rsidRDefault="005F6300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>
        <w:rPr>
          <w:rFonts w:hint="eastAsia"/>
        </w:rPr>
        <w:t>/event</w:t>
      </w:r>
      <w:r w:rsidRPr="004B6AC7">
        <w:t>/</w:t>
      </w:r>
      <w:proofErr w:type="spellStart"/>
      <w:r w:rsidRPr="004B6AC7">
        <w:t>ngx_</w:t>
      </w:r>
      <w:r>
        <w:rPr>
          <w:rFonts w:cs="Times New Roman" w:hint="eastAsia"/>
          <w:noProof/>
          <w:kern w:val="0"/>
          <w:sz w:val="24"/>
          <w:szCs w:val="24"/>
        </w:rPr>
        <w:t>event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5F6300" w:rsidRDefault="005F6300" w:rsidP="00972D54">
      <w:pPr>
        <w:ind w:firstLine="48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>
        <w:rPr>
          <w:rFonts w:cs="Times New Roman" w:hint="eastAsia"/>
          <w:noProof/>
          <w:kern w:val="0"/>
          <w:sz w:val="24"/>
          <w:szCs w:val="24"/>
        </w:rPr>
        <w:t>event</w:t>
      </w:r>
      <w:r>
        <w:rPr>
          <w:rFonts w:cs="Times New Roman"/>
          <w:noProof/>
          <w:kern w:val="0"/>
          <w:sz w:val="24"/>
          <w:szCs w:val="24"/>
        </w:rPr>
        <w:t xml:space="preserve">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B6155E" w:rsidRDefault="00B6155E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ngx_event_aio_s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E570B2" w:rsidRPr="008F5A8A" w:rsidRDefault="00E570B2" w:rsidP="00972D54">
      <w:pPr>
        <w:ind w:firstLine="420"/>
      </w:pPr>
      <w:proofErr w:type="spellStart"/>
      <w:r w:rsidRPr="004B6AC7">
        <w:rPr>
          <w:rFonts w:hint="eastAsia"/>
        </w:rPr>
        <w:t>src</w:t>
      </w:r>
      <w:proofErr w:type="spellEnd"/>
      <w:r w:rsidRPr="004B6AC7">
        <w:rPr>
          <w:rFonts w:hint="eastAsia"/>
        </w:rPr>
        <w:t>/</w:t>
      </w:r>
      <w:r w:rsidRPr="004B6AC7">
        <w:t>core/</w:t>
      </w:r>
      <w:proofErr w:type="spellStart"/>
      <w:r w:rsidRPr="004B6AC7">
        <w:t>ngx_</w:t>
      </w:r>
      <w:r>
        <w:rPr>
          <w:rFonts w:hint="eastAsia"/>
        </w:rPr>
        <w:t>connection</w:t>
      </w:r>
      <w:r w:rsidRPr="004B6AC7">
        <w:t>.h</w:t>
      </w:r>
      <w:proofErr w:type="spellEnd"/>
      <w:r w:rsidRPr="004B6AC7">
        <w:rPr>
          <w:rFonts w:hint="eastAsia"/>
        </w:rPr>
        <w:t>:</w:t>
      </w:r>
    </w:p>
    <w:p w:rsidR="00E570B2" w:rsidRDefault="00E570B2" w:rsidP="00972D54">
      <w:pPr>
        <w:ind w:firstLine="48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>
        <w:rPr>
          <w:rFonts w:cs="Times New Roman" w:hint="eastAsia"/>
          <w:noProof/>
          <w:kern w:val="0"/>
          <w:sz w:val="24"/>
          <w:szCs w:val="24"/>
        </w:rPr>
        <w:t>connection</w:t>
      </w:r>
      <w:r>
        <w:rPr>
          <w:rFonts w:cs="Times New Roman"/>
          <w:noProof/>
          <w:kern w:val="0"/>
          <w:sz w:val="24"/>
          <w:szCs w:val="24"/>
        </w:rPr>
        <w:t xml:space="preserve">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B6155E" w:rsidRPr="00E570B2" w:rsidRDefault="00DE315E" w:rsidP="00972D54">
      <w:pPr>
        <w:ind w:firstLine="420"/>
      </w:pPr>
      <w:r>
        <w:rPr>
          <w:rFonts w:hint="eastAsia"/>
        </w:rPr>
        <w:t>关于各数据结构的详细信息，以后单独做一个版面，这里先把它们列出来，以方便我们后边分析的时候，可以知道这些基本结构都是做什么用的。</w:t>
      </w:r>
    </w:p>
    <w:p w:rsidR="008F5A8A" w:rsidRPr="00B44E70" w:rsidRDefault="00B44E70" w:rsidP="00B44E70">
      <w:pPr>
        <w:ind w:firstLineChars="0" w:firstLine="0"/>
        <w:rPr>
          <w:b/>
        </w:rPr>
      </w:pPr>
      <w:r w:rsidRPr="00B44E70">
        <w:rPr>
          <w:rFonts w:hint="eastAsia"/>
          <w:b/>
        </w:rPr>
        <w:t>3</w:t>
      </w:r>
      <w:r w:rsidRPr="00B44E70">
        <w:rPr>
          <w:rFonts w:hint="eastAsia"/>
          <w:b/>
        </w:rPr>
        <w:t>、自动化脚本</w:t>
      </w:r>
    </w:p>
    <w:p w:rsidR="00712925" w:rsidRDefault="00663668" w:rsidP="00212715">
      <w:pPr>
        <w:ind w:firstLineChars="0" w:firstLine="420"/>
      </w:pPr>
      <w:r>
        <w:rPr>
          <w:rFonts w:hint="eastAsia"/>
        </w:rPr>
        <w:lastRenderedPageBreak/>
        <w:t>自动化脚本用于</w:t>
      </w:r>
      <w:r w:rsidR="00BD72FD">
        <w:rPr>
          <w:rFonts w:hint="eastAsia"/>
        </w:rPr>
        <w:t>在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前，使用</w:t>
      </w:r>
      <w:r>
        <w:rPr>
          <w:rFonts w:hint="eastAsia"/>
        </w:rPr>
        <w:t>configure</w:t>
      </w:r>
      <w:r>
        <w:rPr>
          <w:rFonts w:hint="eastAsia"/>
        </w:rPr>
        <w:t>命令来生成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文件，以方便后边的编译和安装。</w:t>
      </w:r>
      <w:r w:rsidR="00FA4CAA">
        <w:rPr>
          <w:rFonts w:hint="eastAsia"/>
        </w:rPr>
        <w:t>值得一提的是</w:t>
      </w:r>
      <w:r w:rsidR="00712925" w:rsidRPr="00E63921">
        <w:rPr>
          <w:rFonts w:hint="eastAsia"/>
        </w:rPr>
        <w:t>自动脚本不是用</w:t>
      </w:r>
      <w:proofErr w:type="spellStart"/>
      <w:r w:rsidR="00712925" w:rsidRPr="00E63921">
        <w:rPr>
          <w:rFonts w:hint="eastAsia"/>
        </w:rPr>
        <w:t>autoconf</w:t>
      </w:r>
      <w:proofErr w:type="spellEnd"/>
      <w:r w:rsidR="00712925" w:rsidRPr="00E63921">
        <w:rPr>
          <w:rFonts w:hint="eastAsia"/>
        </w:rPr>
        <w:t>生成，而是手工编写的，对于编写自动脚本</w:t>
      </w:r>
      <w:r w:rsidR="001411FB">
        <w:rPr>
          <w:rFonts w:hint="eastAsia"/>
        </w:rPr>
        <w:t>很有借鉴</w:t>
      </w:r>
      <w:r w:rsidR="00712925" w:rsidRPr="00E63921">
        <w:rPr>
          <w:rFonts w:hint="eastAsia"/>
        </w:rPr>
        <w:t>。</w:t>
      </w:r>
    </w:p>
    <w:p w:rsidR="00B44E70" w:rsidRDefault="00B44E70" w:rsidP="00B80C29">
      <w:pPr>
        <w:ind w:firstLineChars="0" w:firstLine="420"/>
      </w:pPr>
      <w:r>
        <w:rPr>
          <w:rFonts w:hint="eastAsia"/>
        </w:rPr>
        <w:t>自动化脚本包括两部分，一个是</w:t>
      </w:r>
      <w:r w:rsidR="00282493">
        <w:rPr>
          <w:rFonts w:hint="eastAsia"/>
        </w:rPr>
        <w:t>根目录下的</w:t>
      </w:r>
      <w:r>
        <w:rPr>
          <w:rFonts w:hint="eastAsia"/>
        </w:rPr>
        <w:t>configure</w:t>
      </w:r>
      <w:r w:rsidR="009B59CE">
        <w:rPr>
          <w:rFonts w:hint="eastAsia"/>
        </w:rPr>
        <w:t>文件，另外</w:t>
      </w:r>
      <w:r>
        <w:rPr>
          <w:rFonts w:hint="eastAsia"/>
        </w:rPr>
        <w:t>就是</w:t>
      </w:r>
      <w:r>
        <w:rPr>
          <w:rFonts w:hint="eastAsia"/>
        </w:rPr>
        <w:t>auto</w:t>
      </w:r>
      <w:r>
        <w:rPr>
          <w:rFonts w:hint="eastAsia"/>
        </w:rPr>
        <w:t>目录下的所有脚本。</w:t>
      </w:r>
      <w:r w:rsidR="00B80C29" w:rsidRPr="00E63921">
        <w:rPr>
          <w:rFonts w:hint="eastAsia"/>
        </w:rPr>
        <w:t>configure</w:t>
      </w:r>
      <w:r w:rsidR="00B80C29" w:rsidRPr="00E63921">
        <w:rPr>
          <w:rFonts w:hint="eastAsia"/>
        </w:rPr>
        <w:t>是总</w:t>
      </w:r>
      <w:r w:rsidR="00C46D41">
        <w:rPr>
          <w:rFonts w:hint="eastAsia"/>
        </w:rPr>
        <w:t>的</w:t>
      </w:r>
      <w:r w:rsidR="00B80C29" w:rsidRPr="00E63921">
        <w:rPr>
          <w:rFonts w:hint="eastAsia"/>
        </w:rPr>
        <w:t>驱动，它通过组合</w:t>
      </w:r>
      <w:r w:rsidR="00B80C29" w:rsidRPr="00E63921">
        <w:rPr>
          <w:rFonts w:hint="eastAsia"/>
        </w:rPr>
        <w:t>auto</w:t>
      </w:r>
      <w:r w:rsidR="00B80C29" w:rsidRPr="00E63921">
        <w:rPr>
          <w:rFonts w:hint="eastAsia"/>
        </w:rPr>
        <w:t>目录下不同功能的脚本</w:t>
      </w:r>
      <w:r w:rsidR="00B80C29">
        <w:rPr>
          <w:rFonts w:hint="eastAsia"/>
        </w:rPr>
        <w:t>来完成以下</w:t>
      </w:r>
      <w:r>
        <w:rPr>
          <w:rFonts w:hint="eastAsia"/>
        </w:rPr>
        <w:t>工作：</w:t>
      </w:r>
    </w:p>
    <w:p w:rsidR="00B44E70" w:rsidRDefault="00B44E70" w:rsidP="00B44E70">
      <w:pPr>
        <w:pStyle w:val="a7"/>
        <w:numPr>
          <w:ilvl w:val="0"/>
          <w:numId w:val="9"/>
        </w:numPr>
        <w:ind w:firstLineChars="0"/>
      </w:pPr>
      <w:r w:rsidRPr="00E63921">
        <w:rPr>
          <w:rFonts w:hint="eastAsia"/>
        </w:rPr>
        <w:t>检查</w:t>
      </w:r>
      <w:r>
        <w:rPr>
          <w:rFonts w:hint="eastAsia"/>
        </w:rPr>
        <w:t>编译</w:t>
      </w:r>
      <w:r w:rsidRPr="00E63921">
        <w:rPr>
          <w:rFonts w:hint="eastAsia"/>
        </w:rPr>
        <w:t>环境</w:t>
      </w:r>
    </w:p>
    <w:p w:rsidR="0059500F" w:rsidRDefault="00B44E70" w:rsidP="0059500F">
      <w:pPr>
        <w:pStyle w:val="a7"/>
        <w:numPr>
          <w:ilvl w:val="0"/>
          <w:numId w:val="9"/>
        </w:numPr>
        <w:ind w:firstLineChars="0"/>
      </w:pPr>
      <w:r w:rsidRPr="00E63921">
        <w:rPr>
          <w:rFonts w:hint="eastAsia"/>
        </w:rPr>
        <w:t>生成</w:t>
      </w:r>
      <w:r>
        <w:rPr>
          <w:rFonts w:hint="eastAsia"/>
        </w:rPr>
        <w:t>源码和</w:t>
      </w:r>
      <w:proofErr w:type="spellStart"/>
      <w:r>
        <w:rPr>
          <w:rFonts w:hint="eastAsia"/>
        </w:rPr>
        <w:t>makefile</w:t>
      </w:r>
      <w:proofErr w:type="spellEnd"/>
      <w:r w:rsidRPr="00E63921">
        <w:rPr>
          <w:rFonts w:hint="eastAsia"/>
        </w:rPr>
        <w:t>文件</w:t>
      </w:r>
    </w:p>
    <w:p w:rsidR="0059500F" w:rsidRPr="0059500F" w:rsidRDefault="0059500F" w:rsidP="0059500F">
      <w:pPr>
        <w:ind w:firstLine="420"/>
      </w:pPr>
      <w:r w:rsidRPr="00E63921">
        <w:rPr>
          <w:rFonts w:hint="eastAsia"/>
        </w:rPr>
        <w:t>环境检查主要是三个部分：</w:t>
      </w:r>
      <w:r w:rsidR="00147E9A" w:rsidRPr="00E63921">
        <w:rPr>
          <w:rFonts w:hint="eastAsia"/>
        </w:rPr>
        <w:t>auto/cc</w:t>
      </w:r>
      <w:r w:rsidR="00185E0E">
        <w:rPr>
          <w:rFonts w:hint="eastAsia"/>
        </w:rPr>
        <w:t>用来检查</w:t>
      </w:r>
      <w:r w:rsidRPr="00E63921">
        <w:rPr>
          <w:rFonts w:hint="eastAsia"/>
        </w:rPr>
        <w:t>编译器版本支持、</w:t>
      </w:r>
      <w:r w:rsidR="00185E0E" w:rsidRPr="00E63921">
        <w:rPr>
          <w:rFonts w:hint="eastAsia"/>
        </w:rPr>
        <w:t>auto/</w:t>
      </w:r>
      <w:proofErr w:type="spellStart"/>
      <w:r w:rsidR="00185E0E" w:rsidRPr="00E63921">
        <w:rPr>
          <w:rFonts w:hint="eastAsia"/>
        </w:rPr>
        <w:t>os</w:t>
      </w:r>
      <w:proofErr w:type="spellEnd"/>
      <w:r w:rsidR="00185E0E">
        <w:rPr>
          <w:rFonts w:hint="eastAsia"/>
        </w:rPr>
        <w:t>检查</w:t>
      </w:r>
      <w:r w:rsidRPr="00E63921">
        <w:rPr>
          <w:rFonts w:hint="eastAsia"/>
        </w:rPr>
        <w:t>操作系统版本支持、</w:t>
      </w:r>
      <w:r w:rsidR="00185E0E" w:rsidRPr="00E63921">
        <w:rPr>
          <w:rFonts w:hint="eastAsia"/>
        </w:rPr>
        <w:t>auto/lib</w:t>
      </w:r>
      <w:proofErr w:type="gramStart"/>
      <w:r w:rsidRPr="00E63921">
        <w:rPr>
          <w:rFonts w:hint="eastAsia"/>
        </w:rPr>
        <w:t>第三方库支持</w:t>
      </w:r>
      <w:proofErr w:type="gramEnd"/>
      <w:r w:rsidR="00B4342A">
        <w:rPr>
          <w:rFonts w:hint="eastAsia"/>
        </w:rPr>
        <w:t>。</w:t>
      </w:r>
      <w:r w:rsidRPr="00E63921">
        <w:rPr>
          <w:rFonts w:hint="eastAsia"/>
        </w:rPr>
        <w:t>自动编译用于检查某个特性的代码片段，根据编译器的输出情况判定是否支持该种特性</w:t>
      </w:r>
      <w:r w:rsidR="00B4342A">
        <w:rPr>
          <w:rFonts w:hint="eastAsia"/>
        </w:rPr>
        <w:t>，他最终会生成一个简单的</w:t>
      </w:r>
      <w:proofErr w:type="spellStart"/>
      <w:r w:rsidR="00B4342A">
        <w:rPr>
          <w:rFonts w:hint="eastAsia"/>
        </w:rPr>
        <w:t>nginx</w:t>
      </w:r>
      <w:proofErr w:type="spellEnd"/>
      <w:r w:rsidR="00B4342A">
        <w:rPr>
          <w:rFonts w:hint="eastAsia"/>
        </w:rPr>
        <w:t>程序</w:t>
      </w:r>
      <w:r w:rsidRPr="00E63921">
        <w:rPr>
          <w:rFonts w:hint="eastAsia"/>
        </w:rPr>
        <w:t>。根据检查的情况，如果环境足以支持运行一个简单版本的</w:t>
      </w:r>
      <w:proofErr w:type="spellStart"/>
      <w:r w:rsidRPr="00E63921">
        <w:rPr>
          <w:rFonts w:hint="eastAsia"/>
        </w:rPr>
        <w:t>nginx</w:t>
      </w:r>
      <w:proofErr w:type="spellEnd"/>
      <w:r w:rsidRPr="00E63921">
        <w:rPr>
          <w:rFonts w:hint="eastAsia"/>
        </w:rPr>
        <w:t>，就会生成</w:t>
      </w:r>
      <w:r w:rsidRPr="00E63921">
        <w:rPr>
          <w:rFonts w:hint="eastAsia"/>
        </w:rPr>
        <w:t xml:space="preserve"> </w:t>
      </w:r>
      <w:proofErr w:type="spellStart"/>
      <w:r w:rsidRPr="00E63921">
        <w:rPr>
          <w:rFonts w:hint="eastAsia"/>
        </w:rPr>
        <w:t>Makefile</w:t>
      </w:r>
      <w:proofErr w:type="spellEnd"/>
      <w:r w:rsidRPr="00E63921">
        <w:rPr>
          <w:rFonts w:hint="eastAsia"/>
        </w:rPr>
        <w:t>和</w:t>
      </w:r>
      <w:r w:rsidRPr="00E63921">
        <w:rPr>
          <w:rFonts w:hint="eastAsia"/>
        </w:rPr>
        <w:t>c</w:t>
      </w:r>
      <w:r w:rsidR="00B4342A">
        <w:rPr>
          <w:rFonts w:hint="eastAsia"/>
        </w:rPr>
        <w:t>代码，放到</w:t>
      </w:r>
      <w:proofErr w:type="spellStart"/>
      <w:r w:rsidRPr="00E63921">
        <w:rPr>
          <w:rFonts w:hint="eastAsia"/>
        </w:rPr>
        <w:t>objs</w:t>
      </w:r>
      <w:proofErr w:type="spellEnd"/>
      <w:r w:rsidRPr="00E63921">
        <w:rPr>
          <w:rFonts w:hint="eastAsia"/>
        </w:rPr>
        <w:t>目录下。当然，也可能会失败，假如</w:t>
      </w:r>
      <w:r w:rsidR="00B4342A">
        <w:rPr>
          <w:rFonts w:hint="eastAsia"/>
        </w:rPr>
        <w:t>对于不支持的特性，</w:t>
      </w:r>
      <w:r w:rsidRPr="00E63921">
        <w:rPr>
          <w:rFonts w:hint="eastAsia"/>
        </w:rPr>
        <w:t>如果没有屏蔽</w:t>
      </w:r>
      <w:proofErr w:type="gramStart"/>
      <w:r w:rsidRPr="00E63921">
        <w:rPr>
          <w:rFonts w:hint="eastAsia"/>
        </w:rPr>
        <w:t>掉相关</w:t>
      </w:r>
      <w:proofErr w:type="gramEnd"/>
      <w:r w:rsidRPr="00E63921">
        <w:rPr>
          <w:rFonts w:hint="eastAsia"/>
        </w:rPr>
        <w:t>的模块，自动脚本就会失败。</w:t>
      </w:r>
    </w:p>
    <w:p w:rsidR="008305A7" w:rsidRDefault="00B44E70" w:rsidP="00B44E70">
      <w:pPr>
        <w:ind w:firstLine="420"/>
      </w:pPr>
      <w:r w:rsidRPr="00E63921">
        <w:rPr>
          <w:rFonts w:hint="eastAsia"/>
        </w:rPr>
        <w:t>生成的</w:t>
      </w:r>
      <w:r w:rsidRPr="00E63921">
        <w:rPr>
          <w:rFonts w:hint="eastAsia"/>
        </w:rPr>
        <w:t>c</w:t>
      </w:r>
      <w:r>
        <w:rPr>
          <w:rFonts w:hint="eastAsia"/>
        </w:rPr>
        <w:t>源码</w:t>
      </w:r>
      <w:r w:rsidR="008305A7">
        <w:rPr>
          <w:rFonts w:hint="eastAsia"/>
        </w:rPr>
        <w:t>有三个文件：</w:t>
      </w:r>
    </w:p>
    <w:p w:rsidR="008305A7" w:rsidRDefault="000E0881" w:rsidP="00B44E70">
      <w:pPr>
        <w:ind w:firstLine="420"/>
      </w:pPr>
      <w:r>
        <w:rPr>
          <w:rFonts w:hint="eastAsia"/>
        </w:rPr>
        <w:t>1.</w:t>
      </w:r>
      <w:r w:rsidR="00B44E70" w:rsidRPr="00E63921">
        <w:rPr>
          <w:rFonts w:hint="eastAsia"/>
        </w:rPr>
        <w:t>ngx_auto_config.h</w:t>
      </w:r>
      <w:r w:rsidR="00E3328C">
        <w:rPr>
          <w:rFonts w:hint="eastAsia"/>
        </w:rPr>
        <w:t xml:space="preserve"> </w:t>
      </w:r>
      <w:r w:rsidR="00B44E70" w:rsidRPr="00E63921">
        <w:rPr>
          <w:rFonts w:hint="eastAsia"/>
        </w:rPr>
        <w:t>根据环境检查结果声明的一些</w:t>
      </w:r>
      <w:r w:rsidR="00E3328C">
        <w:rPr>
          <w:rFonts w:hint="eastAsia"/>
        </w:rPr>
        <w:t>平台相关的</w:t>
      </w:r>
      <w:r w:rsidR="00B44E70" w:rsidRPr="00E63921">
        <w:rPr>
          <w:rFonts w:hint="eastAsia"/>
        </w:rPr>
        <w:t>宏定义，这个头文件被</w:t>
      </w:r>
      <w:proofErr w:type="spellStart"/>
      <w:r w:rsidR="00B44E70" w:rsidRPr="00E63921">
        <w:rPr>
          <w:rFonts w:hint="eastAsia"/>
        </w:rPr>
        <w:t>ngx_core.h</w:t>
      </w:r>
      <w:proofErr w:type="spellEnd"/>
      <w:r w:rsidR="00412289">
        <w:rPr>
          <w:rFonts w:hint="eastAsia"/>
        </w:rPr>
        <w:t>引用</w:t>
      </w:r>
      <w:r w:rsidR="00B44E70" w:rsidRPr="00E63921">
        <w:rPr>
          <w:rFonts w:hint="eastAsia"/>
        </w:rPr>
        <w:t>，</w:t>
      </w:r>
      <w:r w:rsidR="00412289">
        <w:rPr>
          <w:rFonts w:hint="eastAsia"/>
        </w:rPr>
        <w:t>所有的源码都可以使用到</w:t>
      </w:r>
      <w:r w:rsidR="00B44E70" w:rsidRPr="00E63921">
        <w:rPr>
          <w:rFonts w:hint="eastAsia"/>
        </w:rPr>
        <w:t>，这</w:t>
      </w:r>
      <w:r w:rsidR="00E3328C">
        <w:rPr>
          <w:rFonts w:hint="eastAsia"/>
        </w:rPr>
        <w:t>样</w:t>
      </w:r>
      <w:r w:rsidR="00B44E70" w:rsidRPr="00E63921">
        <w:rPr>
          <w:rFonts w:hint="eastAsia"/>
        </w:rPr>
        <w:t>可移植</w:t>
      </w:r>
      <w:r w:rsidR="00E3328C">
        <w:rPr>
          <w:rFonts w:hint="eastAsia"/>
        </w:rPr>
        <w:t>在不同的</w:t>
      </w:r>
      <w:r w:rsidR="00AE166E">
        <w:rPr>
          <w:rFonts w:hint="eastAsia"/>
        </w:rPr>
        <w:t>编译器和</w:t>
      </w:r>
      <w:r w:rsidR="00E3328C">
        <w:rPr>
          <w:rFonts w:hint="eastAsia"/>
        </w:rPr>
        <w:t>操作系统平台上</w:t>
      </w:r>
      <w:r w:rsidR="00B44E70" w:rsidRPr="00E63921">
        <w:rPr>
          <w:rFonts w:hint="eastAsia"/>
        </w:rPr>
        <w:t>；</w:t>
      </w:r>
    </w:p>
    <w:p w:rsidR="008305A7" w:rsidRDefault="000E0881" w:rsidP="00B44E70">
      <w:pPr>
        <w:ind w:firstLine="420"/>
      </w:pPr>
      <w:r>
        <w:rPr>
          <w:rFonts w:hint="eastAsia"/>
        </w:rPr>
        <w:t>2.</w:t>
      </w:r>
      <w:r w:rsidR="00B44E70" w:rsidRPr="00E63921">
        <w:rPr>
          <w:rFonts w:hint="eastAsia"/>
        </w:rPr>
        <w:t>ngx_auto_headers.h</w:t>
      </w:r>
      <w:r w:rsidR="004735B8">
        <w:rPr>
          <w:rFonts w:hint="eastAsia"/>
        </w:rPr>
        <w:t xml:space="preserve"> </w:t>
      </w:r>
      <w:r w:rsidR="004735B8" w:rsidRPr="00E63921">
        <w:rPr>
          <w:rFonts w:hint="eastAsia"/>
        </w:rPr>
        <w:t>声明</w:t>
      </w:r>
      <w:r w:rsidR="004735B8">
        <w:rPr>
          <w:rFonts w:hint="eastAsia"/>
        </w:rPr>
        <w:t>一些</w:t>
      </w:r>
      <w:r w:rsidR="00B44E70" w:rsidRPr="00E63921">
        <w:rPr>
          <w:rFonts w:hint="eastAsia"/>
        </w:rPr>
        <w:t>系统头文件</w:t>
      </w:r>
      <w:r w:rsidR="004735B8">
        <w:rPr>
          <w:rFonts w:hint="eastAsia"/>
        </w:rPr>
        <w:t>是否存在</w:t>
      </w:r>
      <w:r w:rsidR="00B44E70" w:rsidRPr="00E63921">
        <w:rPr>
          <w:rFonts w:hint="eastAsia"/>
        </w:rPr>
        <w:t>；</w:t>
      </w:r>
    </w:p>
    <w:p w:rsidR="00B44E70" w:rsidRPr="00E63921" w:rsidRDefault="000E0881" w:rsidP="00B44E70">
      <w:pPr>
        <w:ind w:firstLine="420"/>
      </w:pPr>
      <w:r>
        <w:rPr>
          <w:rFonts w:hint="eastAsia"/>
        </w:rPr>
        <w:t>3.</w:t>
      </w:r>
      <w:r w:rsidR="00B44E70" w:rsidRPr="00E63921">
        <w:rPr>
          <w:rFonts w:hint="eastAsia"/>
        </w:rPr>
        <w:t>ngx_modules.c</w:t>
      </w:r>
      <w:r w:rsidR="004735B8">
        <w:rPr>
          <w:rFonts w:hint="eastAsia"/>
        </w:rPr>
        <w:t xml:space="preserve"> </w:t>
      </w:r>
      <w:r w:rsidR="00B44E70" w:rsidRPr="00E63921">
        <w:rPr>
          <w:rFonts w:hint="eastAsia"/>
        </w:rPr>
        <w:t>默认的模块的声明，如果想去掉一些模块，只要修改这个文件即可。</w:t>
      </w:r>
    </w:p>
    <w:p w:rsidR="00B45A62" w:rsidRDefault="00B44E70" w:rsidP="00712925">
      <w:pPr>
        <w:ind w:firstLine="420"/>
      </w:pPr>
      <w:r w:rsidRPr="00E63921">
        <w:rPr>
          <w:rFonts w:hint="eastAsia"/>
        </w:rPr>
        <w:t>auto</w:t>
      </w:r>
      <w:r w:rsidRPr="00E63921">
        <w:rPr>
          <w:rFonts w:hint="eastAsia"/>
        </w:rPr>
        <w:t>目录下的脚本</w:t>
      </w:r>
      <w:r w:rsidR="000E0881">
        <w:rPr>
          <w:rFonts w:hint="eastAsia"/>
        </w:rPr>
        <w:t>：</w:t>
      </w:r>
    </w:p>
    <w:p w:rsidR="00B45A62" w:rsidRDefault="004E1E58" w:rsidP="00B45A62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1.</w:t>
      </w:r>
      <w:r w:rsidR="004B11E9" w:rsidRPr="004B11E9">
        <w:t>auto/options</w:t>
      </w:r>
      <w:r w:rsidR="00B45A62">
        <w:t>脚本，</w:t>
      </w:r>
      <w:r w:rsidR="004B11E9" w:rsidRPr="004B11E9">
        <w:t>设定配置选项</w:t>
      </w:r>
      <w:r w:rsidR="00B45A62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B45A62" w:rsidRDefault="004E1E58" w:rsidP="00B45A62">
      <w:pPr>
        <w:ind w:firstLine="420"/>
        <w:rPr>
          <w:szCs w:val="42"/>
        </w:rPr>
      </w:pPr>
      <w:r>
        <w:rPr>
          <w:rFonts w:hint="eastAsia"/>
          <w:szCs w:val="42"/>
        </w:rPr>
        <w:t>2.</w:t>
      </w:r>
      <w:r w:rsidR="00B45A62" w:rsidRPr="0099413D">
        <w:rPr>
          <w:szCs w:val="42"/>
        </w:rPr>
        <w:t>auto/</w:t>
      </w:r>
      <w:proofErr w:type="spellStart"/>
      <w:r w:rsidR="00B45A62" w:rsidRPr="0099413D">
        <w:rPr>
          <w:szCs w:val="42"/>
        </w:rPr>
        <w:t>init</w:t>
      </w:r>
      <w:proofErr w:type="spellEnd"/>
      <w:r w:rsidR="00B45A62">
        <w:rPr>
          <w:szCs w:val="42"/>
        </w:rPr>
        <w:t>设置初始变量</w:t>
      </w:r>
      <w:r w:rsidR="00B45A62">
        <w:rPr>
          <w:rFonts w:hint="eastAsia"/>
          <w:szCs w:val="42"/>
        </w:rPr>
        <w:t>。</w:t>
      </w:r>
    </w:p>
    <w:p w:rsidR="004E1E58" w:rsidRDefault="004E1E58" w:rsidP="00B45A62">
      <w:pPr>
        <w:ind w:firstLine="420"/>
        <w:rPr>
          <w:szCs w:val="42"/>
        </w:rPr>
      </w:pPr>
      <w:r>
        <w:rPr>
          <w:rFonts w:hint="eastAsia"/>
          <w:szCs w:val="42"/>
        </w:rPr>
        <w:t>3.</w:t>
      </w:r>
      <w:r w:rsidRPr="00E437CA">
        <w:rPr>
          <w:szCs w:val="42"/>
        </w:rPr>
        <w:t>auto/sources</w:t>
      </w:r>
      <w:r w:rsidRPr="00E437CA">
        <w:rPr>
          <w:szCs w:val="42"/>
        </w:rPr>
        <w:t>源码相关变量脚本</w:t>
      </w:r>
    </w:p>
    <w:p w:rsidR="00147E9A" w:rsidRPr="0099413D" w:rsidRDefault="00147E9A" w:rsidP="00B45A62">
      <w:pPr>
        <w:ind w:firstLine="420"/>
      </w:pPr>
      <w:r>
        <w:rPr>
          <w:szCs w:val="42"/>
        </w:rPr>
        <w:t>…</w:t>
      </w:r>
    </w:p>
    <w:p w:rsidR="008F5A8A" w:rsidRDefault="004B11E9" w:rsidP="00712925">
      <w:pPr>
        <w:ind w:firstLine="42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还有</w:t>
      </w:r>
      <w:r w:rsidR="00147E9A">
        <w:rPr>
          <w:rFonts w:ascii="Arial" w:hAnsi="Arial" w:cs="Arial" w:hint="eastAsia"/>
          <w:color w:val="000000"/>
          <w:szCs w:val="21"/>
          <w:shd w:val="clear" w:color="auto" w:fill="FFFFFF"/>
        </w:rPr>
        <w:t>一些</w:t>
      </w:r>
      <w:r w:rsidR="00B44E70" w:rsidRPr="00E63921">
        <w:rPr>
          <w:rFonts w:hint="eastAsia"/>
        </w:rPr>
        <w:t>检查环境</w:t>
      </w:r>
      <w:r w:rsidR="00147E9A">
        <w:rPr>
          <w:rFonts w:hint="eastAsia"/>
        </w:rPr>
        <w:t>、</w:t>
      </w:r>
      <w:r w:rsidR="00B44E70" w:rsidRPr="00E63921">
        <w:rPr>
          <w:rFonts w:hint="eastAsia"/>
        </w:rPr>
        <w:t>模块的</w:t>
      </w:r>
      <w:r w:rsidR="001F30D9">
        <w:rPr>
          <w:rFonts w:hint="eastAsia"/>
        </w:rPr>
        <w:t>，这里不列出来了，会有单独的板块详细解释</w:t>
      </w:r>
      <w:r w:rsidR="00B44E70" w:rsidRPr="00E63921">
        <w:rPr>
          <w:rFonts w:hint="eastAsia"/>
        </w:rPr>
        <w:t>。</w:t>
      </w:r>
    </w:p>
    <w:p w:rsidR="00B31D2A" w:rsidRPr="00B31D2A" w:rsidRDefault="00B31D2A" w:rsidP="00B31D2A">
      <w:pPr>
        <w:ind w:firstLineChars="0" w:firstLine="0"/>
        <w:rPr>
          <w:b/>
        </w:rPr>
      </w:pPr>
      <w:r w:rsidRPr="00B31D2A">
        <w:rPr>
          <w:rFonts w:hint="eastAsia"/>
          <w:b/>
        </w:rPr>
        <w:t>4</w:t>
      </w:r>
      <w:r w:rsidRPr="00B31D2A">
        <w:rPr>
          <w:rFonts w:hint="eastAsia"/>
          <w:b/>
        </w:rPr>
        <w:t>、模块化</w:t>
      </w:r>
    </w:p>
    <w:p w:rsidR="00B31D2A" w:rsidRDefault="000316F3" w:rsidP="00712925">
      <w:pPr>
        <w:ind w:firstLine="420"/>
      </w:pPr>
      <w:r>
        <w:rPr>
          <w:rFonts w:hint="eastAsia"/>
        </w:rPr>
        <w:t>479</w:t>
      </w:r>
      <w:r w:rsidR="000240B5">
        <w:rPr>
          <w:rFonts w:hint="eastAsia"/>
        </w:rPr>
        <w:t>-</w:t>
      </w:r>
      <w:r>
        <w:rPr>
          <w:rFonts w:hint="eastAsia"/>
        </w:rPr>
        <w:t>2324047194</w:t>
      </w:r>
    </w:p>
    <w:p w:rsidR="008D5E87" w:rsidRDefault="008D5E87" w:rsidP="008D5E87">
      <w:pPr>
        <w:pStyle w:val="2"/>
      </w:pPr>
      <w:r>
        <w:rPr>
          <w:rFonts w:hint="eastAsia"/>
        </w:rPr>
        <w:t>二、</w:t>
      </w:r>
    </w:p>
    <w:p w:rsidR="008D5E87" w:rsidRDefault="008D5E87" w:rsidP="00712925">
      <w:pPr>
        <w:ind w:firstLine="420"/>
      </w:pPr>
    </w:p>
    <w:p w:rsidR="008D5E87" w:rsidRDefault="008D5E87" w:rsidP="00712925">
      <w:pPr>
        <w:ind w:firstLine="420"/>
      </w:pPr>
    </w:p>
    <w:p w:rsidR="008D5E87" w:rsidRPr="008D5E87" w:rsidRDefault="008D5E87" w:rsidP="00712925">
      <w:pPr>
        <w:ind w:firstLine="420"/>
      </w:pPr>
    </w:p>
    <w:sectPr w:rsidR="008D5E87" w:rsidRPr="008D5E87" w:rsidSect="000C25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A76" w:rsidRDefault="00665A76" w:rsidP="00D33B76">
      <w:pPr>
        <w:spacing w:line="240" w:lineRule="auto"/>
        <w:ind w:firstLine="420"/>
      </w:pPr>
      <w:r>
        <w:separator/>
      </w:r>
    </w:p>
  </w:endnote>
  <w:endnote w:type="continuationSeparator" w:id="0">
    <w:p w:rsidR="00665A76" w:rsidRDefault="00665A76" w:rsidP="00D33B7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62" w:rsidRDefault="00307F62" w:rsidP="00307F6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62" w:rsidRDefault="00307F62" w:rsidP="002A244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62" w:rsidRDefault="00307F62" w:rsidP="00307F6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A76" w:rsidRDefault="00665A76" w:rsidP="00D33B76">
      <w:pPr>
        <w:spacing w:line="240" w:lineRule="auto"/>
        <w:ind w:firstLine="420"/>
      </w:pPr>
      <w:r>
        <w:separator/>
      </w:r>
    </w:p>
  </w:footnote>
  <w:footnote w:type="continuationSeparator" w:id="0">
    <w:p w:rsidR="00665A76" w:rsidRDefault="00665A76" w:rsidP="00D33B7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62" w:rsidRDefault="00307F62" w:rsidP="00307F6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62" w:rsidRDefault="00307F62" w:rsidP="002A244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62" w:rsidRDefault="00307F62" w:rsidP="00307F6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1053F"/>
    <w:multiLevelType w:val="hybridMultilevel"/>
    <w:tmpl w:val="F968A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260D8A"/>
    <w:multiLevelType w:val="hybridMultilevel"/>
    <w:tmpl w:val="1E0273A2"/>
    <w:lvl w:ilvl="0" w:tplc="1E503C8A">
      <w:numFmt w:val="bullet"/>
      <w:lvlText w:val="•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D4627F"/>
    <w:multiLevelType w:val="hybridMultilevel"/>
    <w:tmpl w:val="E3802A06"/>
    <w:lvl w:ilvl="0" w:tplc="1E503C8A">
      <w:numFmt w:val="bullet"/>
      <w:lvlText w:val="•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CA06596"/>
    <w:multiLevelType w:val="hybridMultilevel"/>
    <w:tmpl w:val="C7884950"/>
    <w:lvl w:ilvl="0" w:tplc="62003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37B31"/>
    <w:multiLevelType w:val="hybridMultilevel"/>
    <w:tmpl w:val="EA4E484E"/>
    <w:lvl w:ilvl="0" w:tplc="1E503C8A">
      <w:numFmt w:val="bullet"/>
      <w:lvlText w:val="•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55C3DAF"/>
    <w:multiLevelType w:val="hybridMultilevel"/>
    <w:tmpl w:val="41C0E608"/>
    <w:lvl w:ilvl="0" w:tplc="1E503C8A">
      <w:numFmt w:val="bullet"/>
      <w:lvlText w:val="•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7F666C4"/>
    <w:multiLevelType w:val="hybridMultilevel"/>
    <w:tmpl w:val="78DC1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DD823BD"/>
    <w:multiLevelType w:val="hybridMultilevel"/>
    <w:tmpl w:val="D2DCDB5E"/>
    <w:lvl w:ilvl="0" w:tplc="8138D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EB823ED"/>
    <w:multiLevelType w:val="hybridMultilevel"/>
    <w:tmpl w:val="E6E09EE2"/>
    <w:lvl w:ilvl="0" w:tplc="1E503C8A">
      <w:numFmt w:val="bullet"/>
      <w:lvlText w:val="•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B76"/>
    <w:rsid w:val="00004601"/>
    <w:rsid w:val="00005D91"/>
    <w:rsid w:val="00012545"/>
    <w:rsid w:val="00022C54"/>
    <w:rsid w:val="00023180"/>
    <w:rsid w:val="000240B5"/>
    <w:rsid w:val="000316F3"/>
    <w:rsid w:val="000474FC"/>
    <w:rsid w:val="000567D3"/>
    <w:rsid w:val="00056CB7"/>
    <w:rsid w:val="000614AA"/>
    <w:rsid w:val="000661DF"/>
    <w:rsid w:val="00067199"/>
    <w:rsid w:val="000939E7"/>
    <w:rsid w:val="00093B85"/>
    <w:rsid w:val="000B24D0"/>
    <w:rsid w:val="000C25FD"/>
    <w:rsid w:val="000C6443"/>
    <w:rsid w:val="000C69D6"/>
    <w:rsid w:val="000D2B21"/>
    <w:rsid w:val="000E0881"/>
    <w:rsid w:val="000E2541"/>
    <w:rsid w:val="000F7A16"/>
    <w:rsid w:val="00101516"/>
    <w:rsid w:val="001129F8"/>
    <w:rsid w:val="00126C25"/>
    <w:rsid w:val="00140937"/>
    <w:rsid w:val="001411FB"/>
    <w:rsid w:val="0014541E"/>
    <w:rsid w:val="00147E9A"/>
    <w:rsid w:val="00150EE1"/>
    <w:rsid w:val="00151B7F"/>
    <w:rsid w:val="00152C7D"/>
    <w:rsid w:val="001700F4"/>
    <w:rsid w:val="00171A3F"/>
    <w:rsid w:val="00185E0E"/>
    <w:rsid w:val="0018737F"/>
    <w:rsid w:val="001C5229"/>
    <w:rsid w:val="001C67B9"/>
    <w:rsid w:val="001F30D9"/>
    <w:rsid w:val="00212715"/>
    <w:rsid w:val="002129A9"/>
    <w:rsid w:val="00225F42"/>
    <w:rsid w:val="00237FE5"/>
    <w:rsid w:val="00241DDD"/>
    <w:rsid w:val="00282493"/>
    <w:rsid w:val="002A2448"/>
    <w:rsid w:val="002A661B"/>
    <w:rsid w:val="002C0DE3"/>
    <w:rsid w:val="002C4C3B"/>
    <w:rsid w:val="002D2C29"/>
    <w:rsid w:val="002D383B"/>
    <w:rsid w:val="002F3537"/>
    <w:rsid w:val="0030147C"/>
    <w:rsid w:val="00307F62"/>
    <w:rsid w:val="00311B77"/>
    <w:rsid w:val="00312F93"/>
    <w:rsid w:val="00345FB4"/>
    <w:rsid w:val="0035479D"/>
    <w:rsid w:val="003577AC"/>
    <w:rsid w:val="003B34D2"/>
    <w:rsid w:val="003D3370"/>
    <w:rsid w:val="003D7A38"/>
    <w:rsid w:val="003F168F"/>
    <w:rsid w:val="003F1A8C"/>
    <w:rsid w:val="004028EB"/>
    <w:rsid w:val="00403DB6"/>
    <w:rsid w:val="00412289"/>
    <w:rsid w:val="00441D31"/>
    <w:rsid w:val="00445457"/>
    <w:rsid w:val="00466F69"/>
    <w:rsid w:val="004725D5"/>
    <w:rsid w:val="004735B8"/>
    <w:rsid w:val="004802D6"/>
    <w:rsid w:val="00491D82"/>
    <w:rsid w:val="004A229F"/>
    <w:rsid w:val="004A2DDA"/>
    <w:rsid w:val="004B11E9"/>
    <w:rsid w:val="004B6AC7"/>
    <w:rsid w:val="004B6F95"/>
    <w:rsid w:val="004D71BD"/>
    <w:rsid w:val="004E1E58"/>
    <w:rsid w:val="004E4746"/>
    <w:rsid w:val="004E5F03"/>
    <w:rsid w:val="004F07F0"/>
    <w:rsid w:val="004F77E0"/>
    <w:rsid w:val="005107C2"/>
    <w:rsid w:val="00545F00"/>
    <w:rsid w:val="00553056"/>
    <w:rsid w:val="0059500F"/>
    <w:rsid w:val="005F3227"/>
    <w:rsid w:val="005F6300"/>
    <w:rsid w:val="00601FD7"/>
    <w:rsid w:val="006026A8"/>
    <w:rsid w:val="006177D1"/>
    <w:rsid w:val="00627CC4"/>
    <w:rsid w:val="006426A6"/>
    <w:rsid w:val="006452EC"/>
    <w:rsid w:val="006607E8"/>
    <w:rsid w:val="00663668"/>
    <w:rsid w:val="00665A76"/>
    <w:rsid w:val="00675F6F"/>
    <w:rsid w:val="006765BA"/>
    <w:rsid w:val="00676914"/>
    <w:rsid w:val="00683D35"/>
    <w:rsid w:val="00685F99"/>
    <w:rsid w:val="006B034C"/>
    <w:rsid w:val="006B08A1"/>
    <w:rsid w:val="006B591D"/>
    <w:rsid w:val="006C0D20"/>
    <w:rsid w:val="006D2BAD"/>
    <w:rsid w:val="006D73F1"/>
    <w:rsid w:val="00712925"/>
    <w:rsid w:val="00736934"/>
    <w:rsid w:val="007526D1"/>
    <w:rsid w:val="00753513"/>
    <w:rsid w:val="007555BD"/>
    <w:rsid w:val="007571DA"/>
    <w:rsid w:val="007619AC"/>
    <w:rsid w:val="007624B2"/>
    <w:rsid w:val="007679BC"/>
    <w:rsid w:val="00770CAF"/>
    <w:rsid w:val="00776417"/>
    <w:rsid w:val="00797AC9"/>
    <w:rsid w:val="007A0192"/>
    <w:rsid w:val="007A5E04"/>
    <w:rsid w:val="007B3D51"/>
    <w:rsid w:val="007C75DA"/>
    <w:rsid w:val="008305A7"/>
    <w:rsid w:val="00857C41"/>
    <w:rsid w:val="00877CF6"/>
    <w:rsid w:val="0088774F"/>
    <w:rsid w:val="00891880"/>
    <w:rsid w:val="008A5AA9"/>
    <w:rsid w:val="008C6DB2"/>
    <w:rsid w:val="008D3E29"/>
    <w:rsid w:val="008D4172"/>
    <w:rsid w:val="008D5E87"/>
    <w:rsid w:val="008F5A8A"/>
    <w:rsid w:val="008F6AA2"/>
    <w:rsid w:val="00900CF1"/>
    <w:rsid w:val="009057E6"/>
    <w:rsid w:val="00906176"/>
    <w:rsid w:val="0093341E"/>
    <w:rsid w:val="00954C80"/>
    <w:rsid w:val="009632A3"/>
    <w:rsid w:val="00964452"/>
    <w:rsid w:val="0096568F"/>
    <w:rsid w:val="00972D54"/>
    <w:rsid w:val="009A4C31"/>
    <w:rsid w:val="009B4E8F"/>
    <w:rsid w:val="009B59CE"/>
    <w:rsid w:val="009D2036"/>
    <w:rsid w:val="009D23C2"/>
    <w:rsid w:val="009D56C3"/>
    <w:rsid w:val="009E096C"/>
    <w:rsid w:val="009E183C"/>
    <w:rsid w:val="009F38E2"/>
    <w:rsid w:val="00A248B3"/>
    <w:rsid w:val="00A3738C"/>
    <w:rsid w:val="00A404E9"/>
    <w:rsid w:val="00A70D0F"/>
    <w:rsid w:val="00A84841"/>
    <w:rsid w:val="00A8587A"/>
    <w:rsid w:val="00AA7D51"/>
    <w:rsid w:val="00AD6202"/>
    <w:rsid w:val="00AE166E"/>
    <w:rsid w:val="00AE240D"/>
    <w:rsid w:val="00AE24BC"/>
    <w:rsid w:val="00B31D2A"/>
    <w:rsid w:val="00B37ADB"/>
    <w:rsid w:val="00B41F83"/>
    <w:rsid w:val="00B4342A"/>
    <w:rsid w:val="00B44E70"/>
    <w:rsid w:val="00B45A62"/>
    <w:rsid w:val="00B6155E"/>
    <w:rsid w:val="00B80C29"/>
    <w:rsid w:val="00BC19C3"/>
    <w:rsid w:val="00BD72FD"/>
    <w:rsid w:val="00BF5BAA"/>
    <w:rsid w:val="00C037A6"/>
    <w:rsid w:val="00C058B9"/>
    <w:rsid w:val="00C12583"/>
    <w:rsid w:val="00C31A46"/>
    <w:rsid w:val="00C41F94"/>
    <w:rsid w:val="00C46D41"/>
    <w:rsid w:val="00C538F2"/>
    <w:rsid w:val="00C719AD"/>
    <w:rsid w:val="00C752EF"/>
    <w:rsid w:val="00C85F59"/>
    <w:rsid w:val="00C8709D"/>
    <w:rsid w:val="00CB63FC"/>
    <w:rsid w:val="00CC0F0B"/>
    <w:rsid w:val="00CC3172"/>
    <w:rsid w:val="00CE527F"/>
    <w:rsid w:val="00D14738"/>
    <w:rsid w:val="00D150A4"/>
    <w:rsid w:val="00D20DDF"/>
    <w:rsid w:val="00D21CFF"/>
    <w:rsid w:val="00D33B76"/>
    <w:rsid w:val="00D5750F"/>
    <w:rsid w:val="00D67D4B"/>
    <w:rsid w:val="00DC7C9B"/>
    <w:rsid w:val="00DD009F"/>
    <w:rsid w:val="00DE299E"/>
    <w:rsid w:val="00DE2A9B"/>
    <w:rsid w:val="00DE315E"/>
    <w:rsid w:val="00DE77A0"/>
    <w:rsid w:val="00DF095E"/>
    <w:rsid w:val="00E22080"/>
    <w:rsid w:val="00E3328C"/>
    <w:rsid w:val="00E55141"/>
    <w:rsid w:val="00E570B2"/>
    <w:rsid w:val="00E60A2E"/>
    <w:rsid w:val="00E634AF"/>
    <w:rsid w:val="00E834A9"/>
    <w:rsid w:val="00E85662"/>
    <w:rsid w:val="00EB7739"/>
    <w:rsid w:val="00ED788F"/>
    <w:rsid w:val="00EF42E9"/>
    <w:rsid w:val="00EF749F"/>
    <w:rsid w:val="00F500A3"/>
    <w:rsid w:val="00FA4CAA"/>
    <w:rsid w:val="00FB61F7"/>
    <w:rsid w:val="00FC295D"/>
    <w:rsid w:val="00FF3710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2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link w:val="1Char"/>
    <w:uiPriority w:val="9"/>
    <w:qFormat/>
    <w:rsid w:val="00B31D2A"/>
    <w:pPr>
      <w:widowControl/>
      <w:spacing w:line="240" w:lineRule="auto"/>
      <w:ind w:firstLineChars="0" w:firstLine="0"/>
      <w:jc w:val="left"/>
      <w:outlineLvl w:val="0"/>
    </w:pPr>
    <w:rPr>
      <w:rFonts w:eastAsia="华文行楷" w:cs="宋体"/>
      <w:b/>
      <w:bCs/>
      <w:kern w:val="36"/>
      <w:sz w:val="32"/>
      <w:szCs w:val="48"/>
    </w:rPr>
  </w:style>
  <w:style w:type="paragraph" w:styleId="2">
    <w:name w:val="heading 2"/>
    <w:basedOn w:val="a"/>
    <w:link w:val="2Char"/>
    <w:uiPriority w:val="9"/>
    <w:qFormat/>
    <w:rsid w:val="00B31D2A"/>
    <w:pPr>
      <w:widowControl/>
      <w:spacing w:line="240" w:lineRule="auto"/>
      <w:ind w:firstLineChars="0" w:firstLine="0"/>
      <w:jc w:val="left"/>
      <w:outlineLvl w:val="1"/>
    </w:pPr>
    <w:rPr>
      <w:rFonts w:eastAsia="华文行楷" w:cs="宋体"/>
      <w:b/>
      <w:bCs/>
      <w:kern w:val="0"/>
      <w:sz w:val="30"/>
      <w:szCs w:val="36"/>
    </w:rPr>
  </w:style>
  <w:style w:type="paragraph" w:styleId="3">
    <w:name w:val="heading 3"/>
    <w:basedOn w:val="a"/>
    <w:link w:val="3Char"/>
    <w:uiPriority w:val="9"/>
    <w:qFormat/>
    <w:rsid w:val="00B31D2A"/>
    <w:pPr>
      <w:widowControl/>
      <w:spacing w:line="240" w:lineRule="auto"/>
      <w:ind w:firstLineChars="0" w:firstLine="0"/>
      <w:jc w:val="left"/>
      <w:outlineLvl w:val="2"/>
    </w:pPr>
    <w:rPr>
      <w:rFonts w:eastAsia="华文行楷" w:cs="宋体"/>
      <w:b/>
      <w:bCs/>
      <w:kern w:val="0"/>
      <w:sz w:val="28"/>
      <w:szCs w:val="27"/>
    </w:rPr>
  </w:style>
  <w:style w:type="paragraph" w:styleId="4">
    <w:name w:val="heading 4"/>
    <w:basedOn w:val="a"/>
    <w:link w:val="4Char"/>
    <w:uiPriority w:val="9"/>
    <w:unhideWhenUsed/>
    <w:qFormat/>
    <w:rsid w:val="00B31D2A"/>
    <w:pPr>
      <w:keepNext/>
      <w:keepLines/>
      <w:spacing w:before="120" w:after="120" w:line="240" w:lineRule="auto"/>
      <w:ind w:firstLineChars="0" w:firstLine="0"/>
      <w:outlineLvl w:val="3"/>
    </w:pPr>
    <w:rPr>
      <w:rFonts w:eastAsia="华文行楷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1D2A"/>
    <w:pPr>
      <w:keepNext/>
      <w:keepLines/>
      <w:spacing w:before="280" w:after="290" w:line="376" w:lineRule="auto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1D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1D2A"/>
    <w:pPr>
      <w:keepNext/>
      <w:keepLines/>
      <w:spacing w:before="240" w:after="64" w:line="320" w:lineRule="auto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1D2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1D2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D2A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D2A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D2A"/>
    <w:rPr>
      <w:rFonts w:ascii="Times New Roman" w:eastAsia="华文行楷" w:hAnsi="Times New Roman" w:cs="宋体"/>
      <w:b/>
      <w:bCs/>
      <w:kern w:val="36"/>
      <w:sz w:val="32"/>
      <w:szCs w:val="48"/>
    </w:rPr>
  </w:style>
  <w:style w:type="character" w:customStyle="1" w:styleId="2Char">
    <w:name w:val="标题 2 Char"/>
    <w:basedOn w:val="a0"/>
    <w:link w:val="2"/>
    <w:uiPriority w:val="9"/>
    <w:rsid w:val="00B31D2A"/>
    <w:rPr>
      <w:rFonts w:ascii="Times New Roman" w:eastAsia="华文行楷" w:hAnsi="Times New Roman" w:cs="宋体"/>
      <w:b/>
      <w:bCs/>
      <w:kern w:val="0"/>
      <w:sz w:val="30"/>
      <w:szCs w:val="36"/>
    </w:rPr>
  </w:style>
  <w:style w:type="character" w:customStyle="1" w:styleId="3Char">
    <w:name w:val="标题 3 Char"/>
    <w:basedOn w:val="a0"/>
    <w:link w:val="3"/>
    <w:uiPriority w:val="9"/>
    <w:rsid w:val="00B31D2A"/>
    <w:rPr>
      <w:rFonts w:ascii="Times New Roman" w:eastAsia="华文行楷" w:hAnsi="Times New Roman" w:cs="宋体"/>
      <w:b/>
      <w:bCs/>
      <w:kern w:val="0"/>
      <w:sz w:val="28"/>
      <w:szCs w:val="27"/>
    </w:rPr>
  </w:style>
  <w:style w:type="character" w:customStyle="1" w:styleId="4Char">
    <w:name w:val="标题 4 Char"/>
    <w:basedOn w:val="a0"/>
    <w:link w:val="4"/>
    <w:uiPriority w:val="9"/>
    <w:rsid w:val="00B31D2A"/>
    <w:rPr>
      <w:rFonts w:ascii="Times New Roman" w:eastAsia="华文行楷" w:hAnsi="Times New Roman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31D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1D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31D2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31D2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31D2A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B31D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1D2A"/>
    <w:rPr>
      <w:rFonts w:ascii="宋体" w:eastAsia="宋体" w:hAnsi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31D2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31D2A"/>
    <w:pPr>
      <w:ind w:firstLine="420"/>
    </w:pPr>
  </w:style>
  <w:style w:type="paragraph" w:styleId="a8">
    <w:name w:val="Date"/>
    <w:basedOn w:val="a"/>
    <w:next w:val="a"/>
    <w:link w:val="Char2"/>
    <w:uiPriority w:val="99"/>
    <w:semiHidden/>
    <w:unhideWhenUsed/>
    <w:rsid w:val="00B31D2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31D2A"/>
    <w:rPr>
      <w:rFonts w:ascii="Times New Roman" w:hAnsi="Times New Roman"/>
    </w:rPr>
  </w:style>
  <w:style w:type="paragraph" w:styleId="a9">
    <w:name w:val="Title"/>
    <w:basedOn w:val="a"/>
    <w:next w:val="a"/>
    <w:link w:val="Char3"/>
    <w:uiPriority w:val="10"/>
    <w:qFormat/>
    <w:rsid w:val="00B31D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B31D2A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B31D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B31D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B31D2A"/>
    <w:rPr>
      <w:b/>
      <w:bCs/>
    </w:rPr>
  </w:style>
  <w:style w:type="character" w:styleId="ac">
    <w:name w:val="Emphasis"/>
    <w:basedOn w:val="a0"/>
    <w:uiPriority w:val="20"/>
    <w:qFormat/>
    <w:rsid w:val="00B31D2A"/>
    <w:rPr>
      <w:i/>
      <w:iCs/>
    </w:rPr>
  </w:style>
  <w:style w:type="paragraph" w:styleId="ad">
    <w:name w:val="No Spacing"/>
    <w:uiPriority w:val="1"/>
    <w:qFormat/>
    <w:rsid w:val="00B31D2A"/>
    <w:pPr>
      <w:widowControl w:val="0"/>
      <w:ind w:firstLineChars="200" w:firstLine="200"/>
      <w:jc w:val="both"/>
    </w:pPr>
  </w:style>
  <w:style w:type="paragraph" w:styleId="ae">
    <w:name w:val="Quote"/>
    <w:basedOn w:val="a"/>
    <w:next w:val="a"/>
    <w:link w:val="Char5"/>
    <w:uiPriority w:val="29"/>
    <w:qFormat/>
    <w:rsid w:val="00B31D2A"/>
    <w:rPr>
      <w:rFonts w:asciiTheme="minorHAnsi" w:hAnsiTheme="minorHAnsi"/>
      <w:i/>
      <w:iCs/>
      <w:color w:val="000000" w:themeColor="text1"/>
    </w:rPr>
  </w:style>
  <w:style w:type="character" w:customStyle="1" w:styleId="Char5">
    <w:name w:val="引用 Char"/>
    <w:basedOn w:val="a0"/>
    <w:link w:val="ae"/>
    <w:uiPriority w:val="29"/>
    <w:rsid w:val="00B31D2A"/>
    <w:rPr>
      <w:i/>
      <w:iCs/>
      <w:color w:val="000000" w:themeColor="text1"/>
    </w:rPr>
  </w:style>
  <w:style w:type="paragraph" w:styleId="af">
    <w:name w:val="Intense Quote"/>
    <w:basedOn w:val="a"/>
    <w:next w:val="a"/>
    <w:link w:val="Char6"/>
    <w:uiPriority w:val="30"/>
    <w:qFormat/>
    <w:rsid w:val="00B31D2A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"/>
    <w:uiPriority w:val="30"/>
    <w:rsid w:val="00B31D2A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B31D2A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B31D2A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B31D2A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B31D2A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B31D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31D2A"/>
    <w:pPr>
      <w:keepNext/>
      <w:keepLines/>
      <w:widowControl w:val="0"/>
      <w:spacing w:before="340" w:after="330" w:line="578" w:lineRule="auto"/>
      <w:ind w:firstLineChars="200" w:firstLine="200"/>
      <w:jc w:val="both"/>
      <w:outlineLvl w:val="9"/>
    </w:pPr>
    <w:rPr>
      <w:rFonts w:asciiTheme="minorHAnsi" w:eastAsiaTheme="minorEastAsia" w:hAnsiTheme="minorHAnsi" w:cstheme="minorBidi"/>
      <w:kern w:val="44"/>
      <w:sz w:val="44"/>
      <w:szCs w:val="44"/>
    </w:rPr>
  </w:style>
  <w:style w:type="paragraph" w:styleId="af5">
    <w:name w:val="caption"/>
    <w:basedOn w:val="a"/>
    <w:next w:val="a"/>
    <w:uiPriority w:val="35"/>
    <w:semiHidden/>
    <w:unhideWhenUsed/>
    <w:qFormat/>
    <w:rsid w:val="00B31D2A"/>
    <w:rPr>
      <w:rFonts w:asciiTheme="majorHAnsi" w:eastAsia="黑体" w:hAnsiTheme="majorHAnsi" w:cstheme="majorBidi"/>
      <w:sz w:val="20"/>
      <w:szCs w:val="20"/>
    </w:rPr>
  </w:style>
  <w:style w:type="character" w:styleId="af6">
    <w:name w:val="Placeholder Text"/>
    <w:basedOn w:val="a0"/>
    <w:uiPriority w:val="99"/>
    <w:semiHidden/>
    <w:rsid w:val="00307F62"/>
    <w:rPr>
      <w:color w:val="808080"/>
    </w:rPr>
  </w:style>
  <w:style w:type="paragraph" w:styleId="af7">
    <w:name w:val="Balloon Text"/>
    <w:basedOn w:val="a"/>
    <w:link w:val="Char7"/>
    <w:uiPriority w:val="99"/>
    <w:semiHidden/>
    <w:unhideWhenUsed/>
    <w:rsid w:val="00307F62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307F62"/>
    <w:rPr>
      <w:rFonts w:ascii="Times New Roman" w:hAnsi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B11E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Technology\computer\Office\Doc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591</TotalTime>
  <Pages>6</Pages>
  <Words>615</Words>
  <Characters>3509</Characters>
  <Application>Microsoft Office Word</Application>
  <DocSecurity>0</DocSecurity>
  <Lines>29</Lines>
  <Paragraphs>8</Paragraphs>
  <ScaleCrop>false</ScaleCrop>
  <Company>WwW.82024.CoM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socho</cp:lastModifiedBy>
  <cp:revision>110</cp:revision>
  <dcterms:created xsi:type="dcterms:W3CDTF">2012-12-24T02:07:00Z</dcterms:created>
  <dcterms:modified xsi:type="dcterms:W3CDTF">2016-06-15T14:55:00Z</dcterms:modified>
</cp:coreProperties>
</file>